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2540" w14:textId="17E4F865" w:rsidR="00667E9C" w:rsidRDefault="00667E9C">
      <w:pPr>
        <w:pStyle w:val="Titre1"/>
      </w:pPr>
      <w:r>
        <w:t>TP</w:t>
      </w:r>
      <w:r w:rsidR="00AC2FB4">
        <w:t xml:space="preserve"> 1</w:t>
      </w:r>
      <w:r w:rsidR="009837FA">
        <w:t>4</w:t>
      </w:r>
      <w:r w:rsidR="007176A1">
        <w:t> : dipôle RC</w:t>
      </w:r>
      <w:r w:rsidR="00BD43E2">
        <w:t xml:space="preserve"> </w:t>
      </w:r>
      <w:r w:rsidR="009837FA">
        <w:t>Micro:</w:t>
      </w:r>
      <w:r w:rsidR="00677339">
        <w:t>B</w:t>
      </w:r>
      <w:r w:rsidR="009837FA">
        <w:t>it</w:t>
      </w:r>
    </w:p>
    <w:p w14:paraId="58162522" w14:textId="14D1B4EE" w:rsidR="00262985" w:rsidRDefault="0052408A" w:rsidP="00321ED2">
      <w:pPr>
        <w:pStyle w:val="Titre2"/>
      </w:pPr>
      <w:r>
        <w:t>Mesure du temps caractéristique lors de la charge d’un condensateur</w:t>
      </w:r>
    </w:p>
    <w:p w14:paraId="1047E5E0" w14:textId="3E5234AE" w:rsidR="00D52DD2" w:rsidRDefault="00AA0ADF" w:rsidP="00AA0ADF">
      <w:pPr>
        <w:pStyle w:val="Titre3"/>
      </w:pPr>
      <w:r>
        <w:t xml:space="preserve">Montage avec un </w:t>
      </w:r>
      <w:r w:rsidR="00677339">
        <w:t>microcontrôleur Micro :Bit</w:t>
      </w:r>
    </w:p>
    <w:p w14:paraId="51682DA1" w14:textId="63D9BEDC" w:rsidR="00AA0ADF" w:rsidRDefault="00FF1139" w:rsidP="00AA0ADF">
      <w:r>
        <w:t xml:space="preserve">On réalise le montage suivant dans lequel </w:t>
      </w:r>
      <w:r w:rsidR="00677339">
        <w:t>le mirocontrôleur</w:t>
      </w:r>
      <w:r>
        <w:t xml:space="preserve"> remplace le générateur et le voltmètre :</w:t>
      </w:r>
    </w:p>
    <w:p w14:paraId="337528B9" w14:textId="572A7E95" w:rsidR="00FF1139" w:rsidRDefault="00370125" w:rsidP="00FF113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8BC6AE" wp14:editId="589F0608">
                <wp:simplePos x="0" y="0"/>
                <wp:positionH relativeFrom="column">
                  <wp:posOffset>2694348</wp:posOffset>
                </wp:positionH>
                <wp:positionV relativeFrom="paragraph">
                  <wp:posOffset>62314</wp:posOffset>
                </wp:positionV>
                <wp:extent cx="1281112" cy="471487"/>
                <wp:effectExtent l="0" t="0" r="0" b="508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112" cy="4714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7352" w14:textId="43440062" w:rsidR="00FF1139" w:rsidRPr="00FF1139" w:rsidRDefault="00677339" w:rsidP="00FF1139">
                            <w:r>
                              <w:t>Borne 0</w:t>
                            </w:r>
                            <w:r w:rsidR="00FF1139">
                              <w:t xml:space="preserve"> du microcontrôleur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C6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2.15pt;margin-top:4.9pt;width:100.85pt;height:3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" filled="f" stroked="f">
                <v:textbox>
                  <w:txbxContent>
                    <w:p w14:paraId="5FE87352" w14:textId="43440062" w:rsidR="00FF1139" w:rsidRPr="00FF1139" w:rsidRDefault="00677339" w:rsidP="00FF1139">
                      <w:r>
                        <w:t>Borne 0</w:t>
                      </w:r>
                      <w:r w:rsidR="00FF1139">
                        <w:t xml:space="preserve"> du microcontrôleur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DFD8709" wp14:editId="7D15EEE1">
                <wp:simplePos x="0" y="0"/>
                <wp:positionH relativeFrom="column">
                  <wp:posOffset>-438457</wp:posOffset>
                </wp:positionH>
                <wp:positionV relativeFrom="paragraph">
                  <wp:posOffset>165100</wp:posOffset>
                </wp:positionV>
                <wp:extent cx="2656584" cy="1374753"/>
                <wp:effectExtent l="0" t="0" r="10795" b="3556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584" cy="1374753"/>
                          <a:chOff x="0" y="0"/>
                          <a:chExt cx="2656584" cy="1374753"/>
                        </a:xfrm>
                      </wpg:grpSpPr>
                      <wps:wsp>
                        <wps:cNvPr id="32" name="Connecteur droit 32"/>
                        <wps:cNvCnPr/>
                        <wps:spPr>
                          <a:xfrm>
                            <a:off x="1917087" y="252248"/>
                            <a:ext cx="57626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 rot="5400000">
                            <a:off x="1923749" y="810834"/>
                            <a:ext cx="112759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/>
                        <wps:cNvCnPr/>
                        <wps:spPr>
                          <a:xfrm>
                            <a:off x="1917087" y="1374753"/>
                            <a:ext cx="57626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0" y="0"/>
                            <a:ext cx="2656584" cy="1373505"/>
                            <a:chOff x="0" y="0"/>
                            <a:chExt cx="2656584" cy="1373505"/>
                          </a:xfrm>
                        </wpg:grpSpPr>
                        <wpg:grpSp>
                          <wpg:cNvPr id="335" name="Groupe 335"/>
                          <wpg:cNvGrpSpPr/>
                          <wpg:grpSpPr>
                            <a:xfrm>
                              <a:off x="0" y="0"/>
                              <a:ext cx="2131060" cy="1373505"/>
                              <a:chOff x="0" y="0"/>
                              <a:chExt cx="2131154" cy="1374405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420736" y="252442"/>
                                <a:ext cx="1502410" cy="11219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Groupe 304"/>
                            <wpg:cNvGrpSpPr/>
                            <wpg:grpSpPr>
                              <a:xfrm>
                                <a:off x="875132" y="129026"/>
                                <a:ext cx="556895" cy="257810"/>
                                <a:chOff x="0" y="0"/>
                                <a:chExt cx="557213" cy="257810"/>
                              </a:xfrm>
                            </wpg:grpSpPr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0" y="23828"/>
                                  <a:ext cx="557213" cy="214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903" y="0"/>
                                  <a:ext cx="336291" cy="257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1EA371" w14:textId="77777777" w:rsidR="00FF1139" w:rsidRDefault="00FF1139" w:rsidP="00FF1139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08" name="Groupe 308"/>
                            <wpg:cNvGrpSpPr/>
                            <wpg:grpSpPr>
                              <a:xfrm>
                                <a:off x="617080" y="221588"/>
                                <a:ext cx="91440" cy="60656"/>
                                <a:chOff x="0" y="0"/>
                                <a:chExt cx="91938" cy="60845"/>
                              </a:xfrm>
                            </wpg:grpSpPr>
                            <wps:wsp>
                              <wps:cNvPr id="309" name="Connecteur droit 309"/>
                              <wps:cNvCnPr/>
                              <wps:spPr>
                                <a:xfrm>
                                  <a:off x="0" y="0"/>
                                  <a:ext cx="91938" cy="2812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" name="Connecteur droit 310"/>
                              <wps:cNvCnPr/>
                              <wps:spPr>
                                <a:xfrm flipV="1">
                                  <a:off x="0" y="32719"/>
                                  <a:ext cx="91938" cy="2812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8543" y="0"/>
                                <a:ext cx="33528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4476FB" w14:textId="77777777" w:rsidR="00FF1139" w:rsidRDefault="00FF1139" w:rsidP="00FF1139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14" name="Groupe 314"/>
                            <wpg:cNvGrpSpPr/>
                            <wpg:grpSpPr>
                              <a:xfrm rot="16200000" flipH="1">
                                <a:off x="1876669" y="549947"/>
                                <a:ext cx="91440" cy="59690"/>
                                <a:chOff x="0" y="0"/>
                                <a:chExt cx="91938" cy="59876"/>
                              </a:xfrm>
                            </wpg:grpSpPr>
                            <wps:wsp>
                              <wps:cNvPr id="315" name="Connecteur droit 315"/>
                              <wps:cNvCnPr/>
                              <wps:spPr>
                                <a:xfrm>
                                  <a:off x="0" y="0"/>
                                  <a:ext cx="91938" cy="2812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Connecteur droit 316"/>
                              <wps:cNvCnPr/>
                              <wps:spPr>
                                <a:xfrm flipV="1">
                                  <a:off x="0" y="31750"/>
                                  <a:ext cx="91938" cy="2812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7" name="Ellipse 317"/>
                            <wps:cNvSpPr/>
                            <wps:spPr>
                              <a:xfrm>
                                <a:off x="255247" y="661959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01227"/>
                                <a:ext cx="245370" cy="24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5F412" w14:textId="77777777" w:rsidR="00FF1139" w:rsidRPr="00B95E55" w:rsidRDefault="00FF1139" w:rsidP="00FF1139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1" name="Connecteur droit avec flèche 311"/>
                            <wps:cNvCnPr/>
                            <wps:spPr>
                              <a:xfrm rot="5400000" flipH="1">
                                <a:off x="-237891" y="847024"/>
                                <a:ext cx="89027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3" name="Groupe 323"/>
                            <wpg:cNvGrpSpPr/>
                            <wpg:grpSpPr>
                              <a:xfrm>
                                <a:off x="1722214" y="732081"/>
                                <a:ext cx="408940" cy="210754"/>
                                <a:chOff x="0" y="0"/>
                                <a:chExt cx="408940" cy="210754"/>
                              </a:xfrm>
                            </wpg:grpSpPr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169962" y="3399"/>
                                  <a:ext cx="58457" cy="2049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Connecteur droit 319"/>
                              <wps:cNvCnPr/>
                              <wps:spPr>
                                <a:xfrm>
                                  <a:off x="0" y="0"/>
                                  <a:ext cx="4089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Connecteur droit 321"/>
                              <wps:cNvCnPr/>
                              <wps:spPr>
                                <a:xfrm>
                                  <a:off x="0" y="210754"/>
                                  <a:ext cx="4089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75382" y="701227"/>
                                <a:ext cx="245370" cy="24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E2C38" w14:textId="77777777" w:rsidR="00FF1139" w:rsidRPr="00B95E55" w:rsidRDefault="00FF1139" w:rsidP="00FF1139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5" name="Ellipse 35"/>
                          <wps:cNvSpPr/>
                          <wps:spPr>
                            <a:xfrm>
                              <a:off x="2320684" y="671611"/>
                              <a:ext cx="335900" cy="3356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602" y="703142"/>
                              <a:ext cx="301625" cy="269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E39F4" w14:textId="2D4A6CAE" w:rsidR="00370125" w:rsidRPr="00FF1139" w:rsidRDefault="00370125" w:rsidP="00FF1139"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FD8709" id="Groupe 40" o:spid="_x0000_s1027" style="position:absolute;margin-left:-34.5pt;margin-top:13pt;width:209.2pt;height:108.25pt;z-index:251686912" coordsize="26565,1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">
                <v:line id="Connecteur droit 32" o:spid="_x0000_s1028" style="position:absolute;visibility:visible;mso-wrap-style:square" from="19170,2522" to="24933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" strokecolor="black [3200]">
                  <v:stroke joinstyle="miter"/>
                </v:line>
                <v:line id="Connecteur droit 33" o:spid="_x0000_s1029" style="position:absolute;rotation:90;visibility:visible;mso-wrap-style:square" from="19237,8108" to="30513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" strokecolor="black [3200]">
                  <v:stroke joinstyle="miter"/>
                </v:line>
                <v:line id="Connecteur droit 34" o:spid="_x0000_s1030" style="position:absolute;visibility:visible;mso-wrap-style:square" from="19170,13747" to="24933,1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" strokecolor="black [3200]">
                  <v:stroke joinstyle="miter"/>
                </v:line>
                <v:group id="Groupe 39" o:spid="_x0000_s1031" style="position:absolute;width:26565;height:13735" coordsize="26565,1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e 335" o:spid="_x0000_s1032" style="position:absolute;width:21310;height:13735" coordsize="21311,1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rect id="Rectangle 303" o:spid="_x0000_s1033" style="position:absolute;left:4207;top:2524;width:15024;height:1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" filled="f" strokecolor="black [3213]"/>
                    <v:group id="Groupe 304" o:spid="_x0000_s1034" style="position:absolute;left:8751;top:1290;width:5569;height:2578" coordsize="5572,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rect id="Rectangle 305" o:spid="_x0000_s1035" style="position:absolute;top:238;width:5572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" fillcolor="white [3212]" strokecolor="black [3213]"/>
                      <v:shape id="_x0000_s1036" type="#_x0000_t202" style="position:absolute;left:1519;width:336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  <v:textbox style="mso-fit-shape-to-text:t">
                          <w:txbxContent>
                            <w:p w14:paraId="271EA371" w14:textId="77777777" w:rsidR="00FF1139" w:rsidRDefault="00FF1139" w:rsidP="00FF1139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group id="Groupe 308" o:spid="_x0000_s1037" style="position:absolute;left:6170;top:2215;width:915;height:607" coordsize="91938,6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line id="Connecteur droit 309" o:spid="_x0000_s1038" style="position:absolute;visibility:visible;mso-wrap-style:square" from="0,0" to="91938,2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" strokecolor="black [3213]">
                        <v:stroke joinstyle="miter"/>
                      </v:line>
                      <v:line id="Connecteur droit 310" o:spid="_x0000_s1039" style="position:absolute;flip:y;visibility:visible;mso-wrap-style:square" from="0,32719" to="91938,6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" strokecolor="black [3213]">
                        <v:stroke joinstyle="miter"/>
                      </v:line>
                    </v:group>
                    <v:shape id="_x0000_s1040" type="#_x0000_t202" style="position:absolute;left:5385;width:335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Ep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ApV3EpwgAAANwAAAAPAAAA&#10;AAAAAAAAAAAAAAcCAABkcnMvZG93bnJldi54bWxQSwUGAAAAAAMAAwC3AAAA9gIAAAAA&#10;" filled="f" stroked="f">
                      <v:textbox style="mso-fit-shape-to-text:t">
                        <w:txbxContent>
                          <w:p w14:paraId="4E4476FB" w14:textId="77777777" w:rsidR="00FF1139" w:rsidRDefault="00FF1139" w:rsidP="00FF1139">
                            <w:r>
                              <w:t>i</w:t>
                            </w:r>
                          </w:p>
                        </w:txbxContent>
                      </v:textbox>
                    </v:shape>
                    <v:group id="Groupe 314" o:spid="_x0000_s1041" style="position:absolute;left:18766;top:5499;width:915;height:597;rotation:90;flip:x" coordsize="91938,59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">
                      <v:line id="Connecteur droit 315" o:spid="_x0000_s1042" style="position:absolute;visibility:visible;mso-wrap-style:square" from="0,0" to="91938,2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" strokecolor="black [3213]">
                        <v:stroke joinstyle="miter"/>
                      </v:line>
                      <v:line id="Connecteur droit 316" o:spid="_x0000_s1043" style="position:absolute;flip:y;visibility:visible;mso-wrap-style:square" from="0,31750" to="91938,5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" strokecolor="black [3213]">
                        <v:stroke joinstyle="miter"/>
                      </v:line>
                    </v:group>
                    <v:oval id="Ellipse 317" o:spid="_x0000_s1044" style="position:absolute;left:2552;top:6619;width:3359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" filled="f" strokecolor="black [3213]">
                      <v:stroke joinstyle="miter"/>
                    </v:oval>
                    <v:shape id="_x0000_s1045" type="#_x0000_t202" style="position:absolute;top:7012;width:2453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<v:textbox>
                        <w:txbxContent>
                          <w:p w14:paraId="0355F412" w14:textId="77777777" w:rsidR="00FF1139" w:rsidRPr="00B95E55" w:rsidRDefault="00FF1139" w:rsidP="00FF1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11" o:spid="_x0000_s1046" type="#_x0000_t32" style="position:absolute;left:-2380;top:8470;width:8903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" strokecolor="black [3213]">
                      <v:stroke endarrow="block" joinstyle="miter"/>
                    </v:shape>
                    <v:group id="Groupe 323" o:spid="_x0000_s1047" style="position:absolute;left:17222;top:7320;width:4089;height:2108" coordsize="408940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<v:rect id="Rectangle 318" o:spid="_x0000_s1048" style="position:absolute;left:169962;top:3399;width:58457;height:204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" fillcolor="white [3212]" stroked="f" strokeweight="1pt"/>
                      <v:line id="Connecteur droit 319" o:spid="_x0000_s1049" style="position:absolute;visibility:visible;mso-wrap-style:square" from="0,0" to="4089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" strokecolor="black [3213]">
                        <v:stroke joinstyle="miter"/>
                      </v:line>
                      <v:line id="Connecteur droit 321" o:spid="_x0000_s1050" style="position:absolute;visibility:visible;mso-wrap-style:square" from="0,210754" to="408940,21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" strokecolor="black [3213]">
                        <v:stroke joinstyle="miter"/>
                      </v:line>
                    </v:group>
                    <v:shape id="_x0000_s1051" type="#_x0000_t202" style="position:absolute;left:14753;top:7012;width:245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p w14:paraId="587E2C38" w14:textId="77777777" w:rsidR="00FF1139" w:rsidRPr="00B95E55" w:rsidRDefault="00FF1139" w:rsidP="00FF1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v:group>
                  <v:oval id="Ellipse 35" o:spid="_x0000_s1052" style="position:absolute;left:23206;top:6716;width:3359;height:3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" fillcolor="white [3212]" strokecolor="black [3213]">
                    <v:stroke joinstyle="miter"/>
                  </v:oval>
                  <v:shape id="_x0000_s1053" type="#_x0000_t202" style="position:absolute;left:23396;top:7031;width:301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182E39F4" w14:textId="2D4A6CAE" w:rsidR="00370125" w:rsidRPr="00FF1139" w:rsidRDefault="00370125" w:rsidP="00FF1139">
                          <w: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76204D" w14:textId="1446F1B9" w:rsidR="00FF1139" w:rsidRDefault="00370125" w:rsidP="00AA0AD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C226" wp14:editId="64947909">
                <wp:simplePos x="0" y="0"/>
                <wp:positionH relativeFrom="column">
                  <wp:posOffset>5266055</wp:posOffset>
                </wp:positionH>
                <wp:positionV relativeFrom="paragraph">
                  <wp:posOffset>28882</wp:posOffset>
                </wp:positionV>
                <wp:extent cx="1128395" cy="471170"/>
                <wp:effectExtent l="0" t="0" r="0" b="508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DECF5" w14:textId="4BC27344" w:rsidR="00370125" w:rsidRPr="00FF1139" w:rsidRDefault="00677339" w:rsidP="00FF1139">
                            <w:r>
                              <w:t>Borne 1</w:t>
                            </w:r>
                            <w:r w:rsidR="00370125">
                              <w:t xml:space="preserve"> du microcontrôleur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C226" id="_x0000_s1054" type="#_x0000_t202" style="position:absolute;margin-left:414.65pt;margin-top:2.25pt;width:88.85pt;height:3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" filled="f" stroked="f">
                <v:textbox>
                  <w:txbxContent>
                    <w:p w14:paraId="37CDECF5" w14:textId="4BC27344" w:rsidR="00370125" w:rsidRPr="00FF1139" w:rsidRDefault="00677339" w:rsidP="00FF1139">
                      <w:r>
                        <w:t>Borne 1</w:t>
                      </w:r>
                      <w:r w:rsidR="00370125">
                        <w:t xml:space="preserve"> du microcontrôleur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AC6C02B" wp14:editId="4D7A36C8">
                <wp:simplePos x="0" y="0"/>
                <wp:positionH relativeFrom="column">
                  <wp:posOffset>3412883</wp:posOffset>
                </wp:positionH>
                <wp:positionV relativeFrom="paragraph">
                  <wp:posOffset>127000</wp:posOffset>
                </wp:positionV>
                <wp:extent cx="2051214" cy="1375936"/>
                <wp:effectExtent l="0" t="0" r="25400" b="1524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214" cy="1375936"/>
                          <a:chOff x="0" y="0"/>
                          <a:chExt cx="2051214" cy="1375936"/>
                        </a:xfrm>
                      </wpg:grpSpPr>
                      <wpg:grpSp>
                        <wpg:cNvPr id="42" name="Groupe 42"/>
                        <wpg:cNvGrpSpPr/>
                        <wpg:grpSpPr>
                          <a:xfrm>
                            <a:off x="1317296" y="1282262"/>
                            <a:ext cx="295987" cy="93674"/>
                            <a:chOff x="0" y="0"/>
                            <a:chExt cx="295987" cy="93674"/>
                          </a:xfrm>
                        </wpg:grpSpPr>
                        <wps:wsp>
                          <wps:cNvPr id="28" name="Connecteur droit 28"/>
                          <wps:cNvCnPr/>
                          <wps:spPr>
                            <a:xfrm>
                              <a:off x="24524" y="3504"/>
                              <a:ext cx="27146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 flipH="1">
                              <a:off x="0" y="0"/>
                              <a:ext cx="81280" cy="9017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30"/>
                          <wps:cNvCnPr/>
                          <wps:spPr>
                            <a:xfrm flipH="1">
                              <a:off x="80580" y="3504"/>
                              <a:ext cx="81280" cy="9017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/>
                          <wps:spPr>
                            <a:xfrm flipH="1">
                              <a:off x="164662" y="3504"/>
                              <a:ext cx="81280" cy="9017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2051214" cy="1279612"/>
                            <a:chOff x="0" y="0"/>
                            <a:chExt cx="2051214" cy="1279612"/>
                          </a:xfrm>
                        </wpg:grpSpPr>
                        <wps:wsp>
                          <wps:cNvPr id="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4027" y="571062"/>
                              <a:ext cx="245359" cy="240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1A78A" w14:textId="77777777" w:rsidR="00FF1139" w:rsidRPr="00B95E55" w:rsidRDefault="00FF1139" w:rsidP="00FF1139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oupe 19"/>
                          <wpg:cNvGrpSpPr/>
                          <wpg:grpSpPr>
                            <a:xfrm>
                              <a:off x="1292772" y="602593"/>
                              <a:ext cx="408922" cy="210616"/>
                              <a:chOff x="0" y="0"/>
                              <a:chExt cx="408940" cy="21075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169962" y="3399"/>
                                <a:ext cx="58457" cy="204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necteur droit 21"/>
                            <wps:cNvCnPr/>
                            <wps:spPr>
                              <a:xfrm>
                                <a:off x="0" y="0"/>
                                <a:ext cx="4089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eur droit 22"/>
                            <wps:cNvCnPr/>
                            <wps:spPr>
                              <a:xfrm>
                                <a:off x="0" y="210754"/>
                                <a:ext cx="4089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Connecteur droit 24"/>
                          <wps:cNvCnPr/>
                          <wps:spPr>
                            <a:xfrm>
                              <a:off x="0" y="136635"/>
                              <a:ext cx="148590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25"/>
                          <wps:cNvCnPr/>
                          <wps:spPr>
                            <a:xfrm rot="5400000">
                              <a:off x="1242443" y="370085"/>
                              <a:ext cx="46672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26"/>
                          <wps:cNvCnPr/>
                          <wps:spPr>
                            <a:xfrm rot="5400000">
                              <a:off x="1242443" y="1046250"/>
                              <a:ext cx="46672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e 6"/>
                          <wpg:cNvGrpSpPr/>
                          <wpg:grpSpPr>
                            <a:xfrm>
                              <a:off x="444938" y="0"/>
                              <a:ext cx="556870" cy="257641"/>
                              <a:chOff x="0" y="0"/>
                              <a:chExt cx="557213" cy="25781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23828"/>
                                <a:ext cx="557213" cy="214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903" y="0"/>
                                <a:ext cx="336291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AC07B" w14:textId="77777777" w:rsidR="00FF1139" w:rsidRDefault="00FF1139" w:rsidP="00FF1139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7" name="Connecteur droit 37"/>
                          <wps:cNvCnPr/>
                          <wps:spPr>
                            <a:xfrm>
                              <a:off x="1474951" y="133131"/>
                              <a:ext cx="57626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C6C02B" id="Groupe 43" o:spid="_x0000_s1055" style="position:absolute;margin-left:268.75pt;margin-top:10pt;width:161.5pt;height:108.35pt;z-index:251691008" coordsize="20512,1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">
                <v:group id="Groupe 42" o:spid="_x0000_s1056" style="position:absolute;left:13172;top:12822;width:2960;height:937" coordsize="295987,9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Connecteur droit 28" o:spid="_x0000_s1057" style="position:absolute;visibility:visible;mso-wrap-style:square" from="24524,3504" to="295987,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" strokecolor="black [3200]">
                    <v:stroke joinstyle="miter"/>
                  </v:line>
                  <v:line id="Connecteur droit 29" o:spid="_x0000_s1058" style="position:absolute;flip:x;visibility:visible;mso-wrap-style:square" from="0,0" to="81280,9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" strokecolor="black [3200]">
                    <v:stroke joinstyle="miter"/>
                  </v:line>
                  <v:line id="Connecteur droit 30" o:spid="_x0000_s1059" style="position:absolute;flip:x;visibility:visible;mso-wrap-style:square" from="80580,3504" to="161860,9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" strokecolor="black [3200]">
                    <v:stroke joinstyle="miter"/>
                  </v:line>
                  <v:line id="Connecteur droit 31" o:spid="_x0000_s1060" style="position:absolute;flip:x;visibility:visible;mso-wrap-style:square" from="164662,3504" to="245942,9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" strokecolor="black [3200]">
                    <v:stroke joinstyle="miter"/>
                  </v:line>
                </v:group>
                <v:group id="Groupe 41" o:spid="_x0000_s1061" style="position:absolute;width:20512;height:12796" coordsize="20512,1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_x0000_s1062" type="#_x0000_t202" style="position:absolute;left:10440;top:5710;width:2453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69C1A78A" w14:textId="77777777" w:rsidR="00FF1139" w:rsidRPr="00B95E55" w:rsidRDefault="00FF1139" w:rsidP="00FF1139">
                          <w:pPr>
                            <w:rPr>
                              <w:vertAlign w:val="sub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group id="Groupe 19" o:spid="_x0000_s1063" style="position:absolute;left:12927;top:6025;width:4089;height:2107" coordsize="408940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64" style="position:absolute;left:169962;top:3399;width:58457;height:204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    <v:line id="Connecteur droit 21" o:spid="_x0000_s1065" style="position:absolute;visibility:visible;mso-wrap-style:square" from="0,0" to="4089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    <v:stroke joinstyle="miter"/>
                    </v:line>
                    <v:line id="Connecteur droit 22" o:spid="_x0000_s1066" style="position:absolute;visibility:visible;mso-wrap-style:square" from="0,210754" to="408940,21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" strokecolor="black [3213]">
                      <v:stroke joinstyle="miter"/>
                    </v:line>
                  </v:group>
                  <v:line id="Connecteur droit 24" o:spid="_x0000_s1067" style="position:absolute;visibility:visible;mso-wrap-style:square" from="0,1366" to="14859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" strokecolor="black [3200]">
                    <v:stroke joinstyle="miter"/>
                  </v:line>
                  <v:line id="Connecteur droit 25" o:spid="_x0000_s1068" style="position:absolute;rotation:90;visibility:visible;mso-wrap-style:square" from="12424,3701" to="17091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" strokecolor="black [3200]">
                    <v:stroke joinstyle="miter"/>
                  </v:line>
                  <v:line id="Connecteur droit 26" o:spid="_x0000_s1069" style="position:absolute;rotation:90;visibility:visible;mso-wrap-style:square" from="12424,10462" to="17092,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" strokecolor="black [3200]">
                    <v:stroke joinstyle="miter"/>
                  </v:line>
                  <v:group id="Groupe 6" o:spid="_x0000_s1070" style="position:absolute;left:4449;width:5569;height:2576" coordsize="5572,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71" style="position:absolute;top:238;width:5572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" fillcolor="white [3212]" strokecolor="black [3213]"/>
                    <v:shape id="_x0000_s1072" type="#_x0000_t202" style="position:absolute;left:1519;width:336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  <v:textbox style="mso-fit-shape-to-text:t">
                        <w:txbxContent>
                          <w:p w14:paraId="39DAC07B" w14:textId="77777777" w:rsidR="00FF1139" w:rsidRDefault="00FF1139" w:rsidP="00FF1139">
                            <w:r>
                              <w:t>R</w:t>
                            </w:r>
                          </w:p>
                        </w:txbxContent>
                      </v:textbox>
                    </v:shape>
                  </v:group>
                  <v:line id="Connecteur droit 37" o:spid="_x0000_s1073" style="position:absolute;visibility:visible;mso-wrap-style:square" from="14749,1331" to="20512,1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" strokecolor="black [3200]">
                    <v:stroke joinstyle="miter"/>
                  </v:line>
                </v:group>
              </v:group>
            </w:pict>
          </mc:Fallback>
        </mc:AlternateContent>
      </w:r>
    </w:p>
    <w:p w14:paraId="0E1074A0" w14:textId="775B0361" w:rsidR="00FF1139" w:rsidRDefault="00FF1139" w:rsidP="00AA0ADF"/>
    <w:p w14:paraId="277CDE0E" w14:textId="0BDAFB83" w:rsidR="00FF1139" w:rsidRDefault="00FF1139" w:rsidP="00AA0ADF"/>
    <w:p w14:paraId="79F373D8" w14:textId="13D0FA3F" w:rsidR="00FF1139" w:rsidRDefault="00FF1139" w:rsidP="00AA0ADF"/>
    <w:p w14:paraId="02B4776A" w14:textId="00351C7E" w:rsidR="00FF1139" w:rsidRDefault="00FF1139" w:rsidP="00AA0ADF"/>
    <w:p w14:paraId="56D4CA01" w14:textId="2EB81FD5" w:rsidR="00FF1139" w:rsidRDefault="00370125" w:rsidP="00AA0ADF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04E053" wp14:editId="77321D68">
                <wp:simplePos x="0" y="0"/>
                <wp:positionH relativeFrom="column">
                  <wp:posOffset>2368433</wp:posOffset>
                </wp:positionH>
                <wp:positionV relativeFrom="paragraph">
                  <wp:posOffset>22860</wp:posOffset>
                </wp:positionV>
                <wp:extent cx="752475" cy="0"/>
                <wp:effectExtent l="0" t="76200" r="952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8972" id="Connecteur droit avec flèche 3" o:spid="_x0000_s1026" type="#_x0000_t32" style="position:absolute;margin-left:186.5pt;margin-top:1.8pt;width:59.2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C3E1151" w14:textId="49EEFD73" w:rsidR="00FF1139" w:rsidRDefault="00FF1139" w:rsidP="00AA0ADF"/>
    <w:p w14:paraId="174C0104" w14:textId="466104E2" w:rsidR="00FF1139" w:rsidRDefault="00FF1139" w:rsidP="00AA0ADF"/>
    <w:p w14:paraId="0FD65434" w14:textId="293B4532" w:rsidR="00FF1139" w:rsidRDefault="00FF1139" w:rsidP="00AA0ADF"/>
    <w:p w14:paraId="54F6D186" w14:textId="0AF1DC58" w:rsidR="00FF1139" w:rsidRDefault="00370125" w:rsidP="00AA0AD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6C7CB" wp14:editId="67B7466F">
                <wp:simplePos x="0" y="0"/>
                <wp:positionH relativeFrom="column">
                  <wp:posOffset>4342130</wp:posOffset>
                </wp:positionH>
                <wp:positionV relativeFrom="paragraph">
                  <wp:posOffset>64463</wp:posOffset>
                </wp:positionV>
                <wp:extent cx="1280795" cy="471170"/>
                <wp:effectExtent l="0" t="0" r="0" b="508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79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EF2A" w14:textId="6E0518AF" w:rsidR="00FF1139" w:rsidRPr="00FF1139" w:rsidRDefault="00FF1139" w:rsidP="00FF1139">
                            <w:r>
                              <w:t>Borne GND du microcontrôleur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C7CB" id="_x0000_s1074" type="#_x0000_t202" style="position:absolute;margin-left:341.9pt;margin-top:5.1pt;width:100.85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8+w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" filled="f" stroked="f">
                <v:textbox>
                  <w:txbxContent>
                    <w:p w14:paraId="0CBFEF2A" w14:textId="6E0518AF" w:rsidR="00FF1139" w:rsidRPr="00FF1139" w:rsidRDefault="00FF1139" w:rsidP="00FF1139">
                      <w:r>
                        <w:t>Borne GND du microcontrôleur</w:t>
                      </w:r>
                    </w:p>
                  </w:txbxContent>
                </v:textbox>
              </v:shape>
            </w:pict>
          </mc:Fallback>
        </mc:AlternateContent>
      </w:r>
    </w:p>
    <w:p w14:paraId="391D30FC" w14:textId="49000B8D" w:rsidR="00FF1139" w:rsidRPr="00AA0ADF" w:rsidRDefault="00FF1139" w:rsidP="00AA0ADF"/>
    <w:p w14:paraId="21DA0479" w14:textId="73B1CFC7" w:rsidR="00416B16" w:rsidRDefault="00416B16" w:rsidP="00416B16"/>
    <w:p w14:paraId="52CAEA97" w14:textId="1007203E" w:rsidR="00370125" w:rsidRDefault="00562953" w:rsidP="00416B16">
      <w:r>
        <w:t>Réaliser le montage</w:t>
      </w:r>
      <w:r w:rsidR="0077768E">
        <w:t xml:space="preserve"> en prenant pour la résistance une valeur </w:t>
      </w:r>
      <w:r w:rsidR="0077768E" w:rsidRPr="0077768E">
        <w:rPr>
          <w:b/>
          <w:bCs/>
        </w:rPr>
        <w:t>R=5.10</w:t>
      </w:r>
      <w:r w:rsidR="0077768E" w:rsidRPr="0077768E">
        <w:rPr>
          <w:b/>
          <w:bCs/>
          <w:vertAlign w:val="superscript"/>
        </w:rPr>
        <w:t>4</w:t>
      </w:r>
      <w:r w:rsidR="0077768E" w:rsidRPr="0077768E">
        <w:rPr>
          <w:b/>
          <w:bCs/>
        </w:rPr>
        <w:t>Ω</w:t>
      </w:r>
      <w:r w:rsidR="0077768E">
        <w:t>.</w:t>
      </w:r>
    </w:p>
    <w:p w14:paraId="6E271579" w14:textId="71D03A7C" w:rsidR="0077768E" w:rsidRPr="0077768E" w:rsidRDefault="0077768E" w:rsidP="00416B16">
      <w:r>
        <w:t>La valeur de la capacité est inconnue.</w:t>
      </w:r>
    </w:p>
    <w:p w14:paraId="6061E613" w14:textId="43AFF5A6" w:rsidR="00562953" w:rsidRDefault="00562953" w:rsidP="00562953">
      <w:pPr>
        <w:pStyle w:val="Titre3"/>
      </w:pPr>
      <w:r>
        <w:t xml:space="preserve">Programmation </w:t>
      </w:r>
      <w:r w:rsidR="00840B02">
        <w:t>du microcontrôleur</w:t>
      </w:r>
    </w:p>
    <w:p w14:paraId="46BAA14C" w14:textId="064C3352" w:rsidR="00562953" w:rsidRDefault="00562953" w:rsidP="00562953">
      <w:r>
        <w:t>Le programme est toujours fourni. Certaines lignes sont identifiées comme étant à compléter.</w:t>
      </w:r>
    </w:p>
    <w:p w14:paraId="34598BC2" w14:textId="6A536971" w:rsidR="00562953" w:rsidRDefault="00562953" w:rsidP="00562953"/>
    <w:p w14:paraId="491D4534" w14:textId="071D37C4" w:rsidR="00562953" w:rsidRPr="00562953" w:rsidRDefault="00562953" w:rsidP="00562953">
      <w:pPr>
        <w:rPr>
          <w:b/>
          <w:bCs/>
          <w:u w:val="single"/>
        </w:rPr>
      </w:pPr>
      <w:r w:rsidRPr="00562953">
        <w:rPr>
          <w:b/>
          <w:bCs/>
          <w:u w:val="single"/>
        </w:rPr>
        <w:t xml:space="preserve">Valeur mesurée par l’entrée </w:t>
      </w:r>
      <w:r w:rsidR="00840B02">
        <w:rPr>
          <w:b/>
          <w:bCs/>
          <w:u w:val="single"/>
        </w:rPr>
        <w:t>1</w:t>
      </w:r>
      <w:r w:rsidRPr="00562953">
        <w:rPr>
          <w:b/>
          <w:bCs/>
          <w:u w:val="single"/>
        </w:rPr>
        <w:t> :</w:t>
      </w:r>
    </w:p>
    <w:p w14:paraId="02F4C71E" w14:textId="288F6D48" w:rsidR="00562953" w:rsidRPr="00562953" w:rsidRDefault="00562953" w:rsidP="00562953">
      <w:r w:rsidRPr="00562953">
        <w:t xml:space="preserve">Le microcontrôleur </w:t>
      </w:r>
      <w:r w:rsidRPr="00562953">
        <w:rPr>
          <w:bCs/>
        </w:rPr>
        <w:t xml:space="preserve">code sur 10 bits, ce qui signifie qu’il dispose de 1024 possibilités de codage de la tension </w:t>
      </w:r>
      <w:r w:rsidRPr="00562953">
        <w:rPr>
          <w:bCs/>
          <w:i/>
        </w:rPr>
        <w:t>u</w:t>
      </w:r>
      <w:r w:rsidRPr="00562953">
        <w:rPr>
          <w:bCs/>
        </w:rPr>
        <w:t xml:space="preserve">. Ainsi, pour une tension de </w:t>
      </w:r>
      <w:r w:rsidR="00840B02">
        <w:rPr>
          <w:bCs/>
        </w:rPr>
        <w:t>3,3</w:t>
      </w:r>
      <w:r w:rsidRPr="00562953">
        <w:rPr>
          <w:bCs/>
        </w:rPr>
        <w:t xml:space="preserve"> V, le code est de 1023. Une tension de </w:t>
      </w:r>
      <w:r w:rsidRPr="00562953">
        <w:rPr>
          <w:bCs/>
          <w:i/>
          <w:iCs/>
        </w:rPr>
        <w:t>x</w:t>
      </w:r>
      <w:r w:rsidRPr="00562953">
        <w:rPr>
          <w:bCs/>
        </w:rPr>
        <w:t xml:space="preserve"> volts est codée par la valeur arrondie de </w:t>
      </w:r>
      <m:oMath>
        <m:r>
          <m:rPr>
            <m:nor/>
          </m:rPr>
          <m:t>(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nor/>
              </m:rPr>
              <w:rPr>
                <w:i/>
                <w:iCs/>
              </w:rPr>
              <m:t>x</m:t>
            </m:r>
          </m:num>
          <m:den>
            <m:r>
              <m:rPr>
                <m:nor/>
              </m:rPr>
              <m:t>3,3</m:t>
            </m:r>
          </m:den>
        </m:f>
        <m:r>
          <m:rPr>
            <m:nor/>
          </m:rPr>
          <m:t>×1023)</m:t>
        </m:r>
      </m:oMath>
      <w:r w:rsidRPr="00562953">
        <w:t>.</w:t>
      </w:r>
    </w:p>
    <w:p w14:paraId="1D00F755" w14:textId="12C6D007" w:rsidR="00562953" w:rsidRDefault="00562953" w:rsidP="00562953">
      <w:r>
        <w:t xml:space="preserve">Ainsi, la mesure d’une tension de 1,5V par l’entrée </w:t>
      </w:r>
      <w:r w:rsidR="00840B02">
        <w:t>1</w:t>
      </w:r>
      <w:r>
        <w:t xml:space="preserve"> donnera la valeur : ………………………….</w:t>
      </w:r>
    </w:p>
    <w:p w14:paraId="2F3DEFE4" w14:textId="70275D47" w:rsidR="00562953" w:rsidRDefault="00562953"/>
    <w:p w14:paraId="08451B39" w14:textId="77777777" w:rsidR="00B72AF3" w:rsidRPr="0077768E" w:rsidRDefault="00B72AF3" w:rsidP="00B72AF3">
      <w:pPr>
        <w:rPr>
          <w:b/>
          <w:bCs/>
          <w:u w:val="single"/>
        </w:rPr>
      </w:pPr>
      <w:r w:rsidRPr="0077768E">
        <w:rPr>
          <w:b/>
          <w:bCs/>
          <w:u w:val="single"/>
        </w:rPr>
        <w:t>Mesures</w:t>
      </w:r>
      <w:r>
        <w:rPr>
          <w:b/>
          <w:bCs/>
          <w:u w:val="single"/>
        </w:rPr>
        <w:t xml:space="preserve"> en utilisant un codage de la tension en bits</w:t>
      </w:r>
      <w:r w:rsidRPr="0077768E">
        <w:rPr>
          <w:b/>
          <w:bCs/>
          <w:u w:val="single"/>
        </w:rPr>
        <w:t> :</w:t>
      </w:r>
    </w:p>
    <w:p w14:paraId="030F97F4" w14:textId="0882B911" w:rsidR="00B72AF3" w:rsidRDefault="00B72AF3">
      <w:r>
        <w:t xml:space="preserve">Ouvrir </w:t>
      </w:r>
    </w:p>
    <w:p w14:paraId="4915AA06" w14:textId="6B08E5A7" w:rsidR="00950CB2" w:rsidRDefault="00950CB2" w:rsidP="007A1FD6">
      <w:pPr>
        <w:pStyle w:val="Paragraphedeliste"/>
        <w:numPr>
          <w:ilvl w:val="0"/>
          <w:numId w:val="26"/>
        </w:numPr>
      </w:pPr>
      <w:r>
        <w:t xml:space="preserve">Dans l’application Capytale, ouvrir </w:t>
      </w:r>
      <w:r w:rsidR="00B72AF3">
        <w:t>le programme « </w:t>
      </w:r>
      <w:r w:rsidR="00B72AF3" w:rsidRPr="00950CB2">
        <w:t>Charge RC Microbit (mesure de tau</w:t>
      </w:r>
      <w:r w:rsidR="00B72AF3">
        <w:t>, codage de V en bit</w:t>
      </w:r>
      <w:r w:rsidR="00B72AF3" w:rsidRPr="00950CB2">
        <w:t>)</w:t>
      </w:r>
      <w:r w:rsidR="00B72AF3">
        <w:t xml:space="preserve"> » (code de l’activité : </w:t>
      </w:r>
      <w:r w:rsidR="00B72AF3" w:rsidRPr="001636AE">
        <w:rPr>
          <w:b/>
          <w:bCs/>
        </w:rPr>
        <w:t>1a98-2943796</w:t>
      </w:r>
      <w:r w:rsidR="00B72AF3">
        <w:rPr>
          <w:b/>
          <w:bCs/>
        </w:rPr>
        <w:t xml:space="preserve"> </w:t>
      </w:r>
      <w:r w:rsidR="00B72AF3" w:rsidRPr="00EE6869">
        <w:t>)</w:t>
      </w:r>
      <w:r w:rsidR="00F37423">
        <w:t xml:space="preserve"> </w:t>
      </w:r>
      <w:r w:rsidR="0077768E">
        <w:t>(voir la notice d’utilisation du logiciel en fin d’énoncé).</w:t>
      </w:r>
    </w:p>
    <w:p w14:paraId="011FD4F7" w14:textId="2007C831" w:rsidR="00C62BF1" w:rsidRDefault="00C62BF1" w:rsidP="00562953"/>
    <w:p w14:paraId="6597C555" w14:textId="6DE5FB6C" w:rsidR="00034E78" w:rsidRDefault="00034E78" w:rsidP="00F37423">
      <w:pPr>
        <w:pStyle w:val="Paragraphedeliste"/>
        <w:numPr>
          <w:ilvl w:val="0"/>
          <w:numId w:val="26"/>
        </w:numPr>
      </w:pPr>
      <w:r>
        <w:t xml:space="preserve">Modifier la ligne </w:t>
      </w:r>
      <w:r w:rsidR="00950CB2">
        <w:t>14</w:t>
      </w:r>
      <w:r>
        <w:t xml:space="preserve"> du programme pour que la valeur mesurée de la tension </w:t>
      </w:r>
      <w:r w:rsidR="00F83035">
        <w:t>corresponde à</w:t>
      </w:r>
      <w:r>
        <w:t xml:space="preserve"> celle pour t=τ.</w:t>
      </w:r>
      <w:r w:rsidR="005418B3">
        <w:br/>
      </w:r>
      <w:r w:rsidR="005418B3" w:rsidRPr="005418B3">
        <w:rPr>
          <w:rFonts w:ascii="Courier New" w:hAnsi="Courier New" w:cs="Courier New"/>
        </w:rPr>
        <w:t>while Uc_NUM &lt; 0.5*1023 :</w:t>
      </w:r>
      <w:r w:rsidR="005418B3">
        <w:t xml:space="preserve"> à remplacer par </w:t>
      </w:r>
      <w:r w:rsidR="005418B3" w:rsidRPr="005418B3">
        <w:rPr>
          <w:rFonts w:ascii="Courier New" w:hAnsi="Courier New" w:cs="Courier New"/>
        </w:rPr>
        <w:t>while Uc_NUM &lt;          :</w:t>
      </w:r>
    </w:p>
    <w:p w14:paraId="65262118" w14:textId="15D182BD" w:rsidR="00034E78" w:rsidRDefault="00034E78" w:rsidP="00562953"/>
    <w:p w14:paraId="5247EDA8" w14:textId="10BEE8DD" w:rsidR="00F83035" w:rsidRDefault="00950CB2" w:rsidP="001509F5">
      <w:pPr>
        <w:pStyle w:val="Paragraphedeliste"/>
        <w:numPr>
          <w:ilvl w:val="0"/>
          <w:numId w:val="26"/>
        </w:numPr>
      </w:pPr>
      <w:r>
        <w:t>T</w:t>
      </w:r>
      <w:r w:rsidR="00E55BB4">
        <w:t>éléverser le programme et faire la mesure.</w:t>
      </w:r>
      <w:r w:rsidR="00F37423">
        <w:br/>
      </w:r>
      <w:r w:rsidR="009E33DA">
        <w:t xml:space="preserve">Le programme se relance si on appuie sur le bouton </w:t>
      </w:r>
      <w:r w:rsidR="006B3EFC">
        <w:t xml:space="preserve">RESET </w:t>
      </w:r>
      <w:r w:rsidR="009E33DA">
        <w:t>de l’Arduino.</w:t>
      </w:r>
    </w:p>
    <w:p w14:paraId="2551744E" w14:textId="77777777" w:rsidR="00F83035" w:rsidRDefault="00F83035" w:rsidP="00562953"/>
    <w:p w14:paraId="7DDB3381" w14:textId="77895722" w:rsidR="00F83035" w:rsidRDefault="0025320B" w:rsidP="00F37423">
      <w:pPr>
        <w:pStyle w:val="Paragraphedeliste"/>
        <w:numPr>
          <w:ilvl w:val="0"/>
          <w:numId w:val="26"/>
        </w:numPr>
      </w:pPr>
      <w:r>
        <w:t>Valeur de τ :</w:t>
      </w:r>
    </w:p>
    <w:p w14:paraId="046DE681" w14:textId="77777777" w:rsidR="0025320B" w:rsidRDefault="0025320B" w:rsidP="00562953"/>
    <w:p w14:paraId="215CF2E3" w14:textId="39260902" w:rsidR="0025320B" w:rsidRDefault="0025320B" w:rsidP="00F37423">
      <w:pPr>
        <w:pStyle w:val="Paragraphedeliste"/>
        <w:numPr>
          <w:ilvl w:val="0"/>
          <w:numId w:val="26"/>
        </w:numPr>
      </w:pPr>
      <w:r>
        <w:t>En déduire la valeur de C :</w:t>
      </w:r>
      <w:r w:rsidR="00F37423">
        <w:br/>
      </w:r>
    </w:p>
    <w:p w14:paraId="5698C85D" w14:textId="3E4B821C" w:rsidR="0025320B" w:rsidRDefault="0025320B" w:rsidP="00562953"/>
    <w:p w14:paraId="71CB3C58" w14:textId="5581A442" w:rsidR="0025320B" w:rsidRDefault="0025320B" w:rsidP="00F37423">
      <w:pPr>
        <w:pStyle w:val="Paragraphedeliste"/>
        <w:numPr>
          <w:ilvl w:val="0"/>
          <w:numId w:val="26"/>
        </w:numPr>
      </w:pPr>
      <w:r>
        <w:t>Vérifier la valeur de C à l’aide d’un capacimètre :</w:t>
      </w:r>
    </w:p>
    <w:p w14:paraId="72B9F8BD" w14:textId="63884F49" w:rsidR="0025320B" w:rsidRDefault="0025320B" w:rsidP="00562953"/>
    <w:p w14:paraId="00686EAB" w14:textId="7B8E9FF1" w:rsidR="00610980" w:rsidRDefault="00610980" w:rsidP="00F37423">
      <w:pPr>
        <w:pStyle w:val="Paragraphedeliste"/>
        <w:numPr>
          <w:ilvl w:val="0"/>
          <w:numId w:val="26"/>
        </w:numPr>
      </w:pPr>
      <w:r>
        <w:t>Modifier la valeur de la résistance</w:t>
      </w:r>
      <w:r w:rsidR="0019797F">
        <w:t>, relancer le programme et vérifier que la valeur obtenue pour τ correspond bien à celle attendu</w:t>
      </w:r>
      <w:r w:rsidR="004C2801">
        <w:t>e</w:t>
      </w:r>
      <w:r w:rsidR="0019797F">
        <w:t> :</w:t>
      </w:r>
    </w:p>
    <w:p w14:paraId="5FBCD731" w14:textId="77777777" w:rsidR="0019797F" w:rsidRDefault="0019797F" w:rsidP="00562953"/>
    <w:p w14:paraId="71678E3D" w14:textId="77777777" w:rsidR="0019797F" w:rsidRDefault="0019797F" w:rsidP="00562953"/>
    <w:p w14:paraId="2704E89D" w14:textId="77777777" w:rsidR="0019797F" w:rsidRDefault="0019797F" w:rsidP="00562953"/>
    <w:p w14:paraId="52927128" w14:textId="77777777" w:rsidR="00B72AF3" w:rsidRPr="0077768E" w:rsidRDefault="00B72AF3" w:rsidP="00B72AF3">
      <w:pPr>
        <w:rPr>
          <w:b/>
          <w:bCs/>
          <w:u w:val="single"/>
        </w:rPr>
      </w:pPr>
      <w:r w:rsidRPr="0077768E">
        <w:rPr>
          <w:b/>
          <w:bCs/>
          <w:u w:val="single"/>
        </w:rPr>
        <w:t>Mesures</w:t>
      </w:r>
      <w:r>
        <w:rPr>
          <w:b/>
          <w:bCs/>
          <w:u w:val="single"/>
        </w:rPr>
        <w:t xml:space="preserve"> en utilisant un codage de la tension en V</w:t>
      </w:r>
      <w:r w:rsidRPr="0077768E">
        <w:rPr>
          <w:b/>
          <w:bCs/>
          <w:u w:val="single"/>
        </w:rPr>
        <w:t> :</w:t>
      </w:r>
    </w:p>
    <w:p w14:paraId="05336794" w14:textId="5F5FDAB1" w:rsidR="00EE6869" w:rsidRDefault="00EE6869" w:rsidP="00EE6869">
      <w:r>
        <w:t xml:space="preserve">Ouvrir </w:t>
      </w:r>
      <w:r w:rsidR="00B72AF3">
        <w:t>le programme « </w:t>
      </w:r>
      <w:r w:rsidR="00B72AF3" w:rsidRPr="00950CB2">
        <w:t>Charge RC Microbit (mesure de tau)</w:t>
      </w:r>
      <w:r w:rsidR="00B72AF3">
        <w:t xml:space="preserve"> » (code de l’activité : </w:t>
      </w:r>
      <w:r w:rsidR="00B72AF3" w:rsidRPr="00F37423">
        <w:rPr>
          <w:b/>
          <w:bCs/>
        </w:rPr>
        <w:t xml:space="preserve">6dce-2886962 </w:t>
      </w:r>
      <w:r w:rsidR="00B72AF3" w:rsidRPr="00EE6869">
        <w:t>)</w:t>
      </w:r>
      <w:r w:rsidR="00B72AF3">
        <w:t>.</w:t>
      </w:r>
    </w:p>
    <w:p w14:paraId="7DBEFD90" w14:textId="08B89043" w:rsidR="001636AE" w:rsidRDefault="001636AE" w:rsidP="000F5D39">
      <w:r>
        <w:t xml:space="preserve">Il s’agit du même programme mais dans la ligne à modifier pour comparer à la valeur de la tension pour t=τ, celle-ci n’est pas en </w:t>
      </w:r>
      <w:r w:rsidR="00B72AF3">
        <w:t xml:space="preserve">bit </w:t>
      </w:r>
      <w:r>
        <w:t xml:space="preserve">mais </w:t>
      </w:r>
      <w:r w:rsidR="00B72AF3">
        <w:t>en Volt</w:t>
      </w:r>
      <w:r w:rsidR="000F5D39">
        <w:t xml:space="preserve"> (</w:t>
      </w:r>
      <w:r w:rsidR="00B72AF3">
        <w:t xml:space="preserve">via le calcul </w:t>
      </w:r>
      <w:r w:rsidR="00161225" w:rsidRPr="00161225">
        <w:t>Uc = Uc_NUM * 3.3 / 1023</w:t>
      </w:r>
      <w:r w:rsidR="00B72AF3">
        <w:t>)</w:t>
      </w:r>
    </w:p>
    <w:p w14:paraId="522314E0" w14:textId="77777777" w:rsidR="000F5D39" w:rsidRDefault="000F5D39" w:rsidP="00EE6869"/>
    <w:p w14:paraId="09FB1E98" w14:textId="62FFB0C2" w:rsidR="001636AE" w:rsidRDefault="001636AE" w:rsidP="000F5D39">
      <w:pPr>
        <w:pStyle w:val="Paragraphedeliste"/>
        <w:numPr>
          <w:ilvl w:val="0"/>
          <w:numId w:val="27"/>
        </w:numPr>
      </w:pPr>
      <w:r>
        <w:t>Compléter la ligne 14, téléverser le programme</w:t>
      </w:r>
      <w:r w:rsidR="003A76CA">
        <w:t>, ouvrir la console</w:t>
      </w:r>
      <w:r w:rsidR="00F37423">
        <w:t xml:space="preserve"> et vérifier que la valeur de </w:t>
      </w:r>
      <w:r w:rsidR="000F5D39">
        <w:t>τ est bien celle attendue.</w:t>
      </w:r>
      <w:r w:rsidR="005418B3">
        <w:br/>
      </w:r>
      <w:r w:rsidR="005418B3" w:rsidRPr="005418B3">
        <w:rPr>
          <w:rFonts w:ascii="Courier New" w:hAnsi="Courier New" w:cs="Courier New"/>
        </w:rPr>
        <w:t>while Uc &lt; 0.5*</w:t>
      </w:r>
      <w:r w:rsidR="005418B3">
        <w:rPr>
          <w:rFonts w:ascii="Courier New" w:hAnsi="Courier New" w:cs="Courier New"/>
        </w:rPr>
        <w:t>3.3</w:t>
      </w:r>
      <w:r w:rsidR="005418B3" w:rsidRPr="005418B3">
        <w:rPr>
          <w:rFonts w:ascii="Courier New" w:hAnsi="Courier New" w:cs="Courier New"/>
        </w:rPr>
        <w:t xml:space="preserve"> :</w:t>
      </w:r>
      <w:r w:rsidR="005418B3">
        <w:t xml:space="preserve"> à remplacer par </w:t>
      </w:r>
      <w:r w:rsidR="005418B3" w:rsidRPr="005418B3">
        <w:rPr>
          <w:rFonts w:ascii="Courier New" w:hAnsi="Courier New" w:cs="Courier New"/>
        </w:rPr>
        <w:t>while Uc &lt;          :</w:t>
      </w:r>
    </w:p>
    <w:p w14:paraId="32B611B1" w14:textId="77777777" w:rsidR="008738F2" w:rsidRDefault="008738F2" w:rsidP="00562953"/>
    <w:p w14:paraId="32D3C415" w14:textId="77777777" w:rsidR="0019797F" w:rsidRDefault="0019797F" w:rsidP="00562953"/>
    <w:p w14:paraId="7F56A19F" w14:textId="04D73FF7" w:rsidR="0025320B" w:rsidRDefault="0025320B" w:rsidP="0025320B">
      <w:pPr>
        <w:pStyle w:val="Titre2"/>
      </w:pPr>
      <w:r>
        <w:t xml:space="preserve">Tracé de la </w:t>
      </w:r>
      <w:r w:rsidR="0087131A">
        <w:t>dé</w:t>
      </w:r>
      <w:r>
        <w:t>charge du condensateur</w:t>
      </w:r>
    </w:p>
    <w:p w14:paraId="01E9E83F" w14:textId="539B5DD9" w:rsidR="0025320B" w:rsidRDefault="003F7145" w:rsidP="0025320B">
      <w:r>
        <w:t>Défaire le circuit.</w:t>
      </w:r>
    </w:p>
    <w:p w14:paraId="0A6C244E" w14:textId="71A4CAFB" w:rsidR="003F7145" w:rsidRDefault="0019797F" w:rsidP="0025320B">
      <w:r>
        <w:t xml:space="preserve">Régler la résistance sur </w:t>
      </w:r>
      <w:r w:rsidRPr="0077768E">
        <w:rPr>
          <w:b/>
          <w:bCs/>
        </w:rPr>
        <w:t>R=5.10</w:t>
      </w:r>
      <w:r w:rsidRPr="0077768E">
        <w:rPr>
          <w:b/>
          <w:bCs/>
          <w:vertAlign w:val="superscript"/>
        </w:rPr>
        <w:t>4</w:t>
      </w:r>
      <w:r w:rsidRPr="0077768E">
        <w:rPr>
          <w:b/>
          <w:bCs/>
        </w:rPr>
        <w:t>Ω</w:t>
      </w:r>
      <w:r>
        <w:rPr>
          <w:b/>
          <w:bCs/>
        </w:rPr>
        <w:t>.</w:t>
      </w:r>
    </w:p>
    <w:p w14:paraId="440C6213" w14:textId="17B47246" w:rsidR="003F7145" w:rsidRDefault="003F7145" w:rsidP="0025320B">
      <w:r>
        <w:t>Réaliser le circuit suivant :</w:t>
      </w:r>
    </w:p>
    <w:p w14:paraId="0DD5D713" w14:textId="77777777" w:rsidR="0019797F" w:rsidRDefault="0019797F" w:rsidP="0019797F">
      <w:pPr>
        <w:pStyle w:val="ECEcorps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275"/>
      </w:tblGrid>
      <w:tr w:rsidR="0019797F" w14:paraId="552659D3" w14:textId="77777777" w:rsidTr="008B5CCC">
        <w:tc>
          <w:tcPr>
            <w:tcW w:w="5172" w:type="dxa"/>
          </w:tcPr>
          <w:p w14:paraId="5FA8A8E0" w14:textId="77777777" w:rsidR="0019797F" w:rsidRDefault="0019797F" w:rsidP="008B5CCC">
            <w:pPr>
              <w:pStyle w:val="ECEcorps"/>
              <w:jc w:val="center"/>
            </w:pPr>
            <w:r w:rsidRPr="00085999">
              <w:rPr>
                <w:noProof/>
              </w:rPr>
              <w:drawing>
                <wp:inline distT="0" distB="0" distL="0" distR="0" wp14:anchorId="3B50D463" wp14:editId="26F0A08D">
                  <wp:extent cx="2372995" cy="1788160"/>
                  <wp:effectExtent l="19050" t="0" r="8255" b="0"/>
                  <wp:docPr id="11413980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95" cy="178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</w:tcPr>
          <w:p w14:paraId="64638352" w14:textId="77777777" w:rsidR="0019797F" w:rsidRDefault="0019797F" w:rsidP="008B5CCC">
            <w:pPr>
              <w:rPr>
                <w:b/>
                <w:bCs/>
              </w:rPr>
            </w:pPr>
          </w:p>
          <w:p w14:paraId="58B1DAD9" w14:textId="77777777" w:rsidR="0019797F" w:rsidRPr="006421C0" w:rsidRDefault="0019797F" w:rsidP="008B5CCC">
            <w:pPr>
              <w:rPr>
                <w:b/>
                <w:bCs/>
              </w:rPr>
            </w:pPr>
            <w:r w:rsidRPr="006421C0">
              <w:rPr>
                <w:b/>
                <w:bCs/>
              </w:rPr>
              <w:t>Branchements à la carte microcontrôleur</w:t>
            </w:r>
          </w:p>
          <w:p w14:paraId="3A258C8D" w14:textId="77777777" w:rsidR="0019797F" w:rsidRDefault="0019797F" w:rsidP="0019797F">
            <w:pPr>
              <w:pStyle w:val="Paragraphedeliste"/>
              <w:numPr>
                <w:ilvl w:val="0"/>
                <w:numId w:val="25"/>
              </w:numPr>
              <w:spacing w:line="264" w:lineRule="auto"/>
              <w:jc w:val="both"/>
            </w:pPr>
            <w:r>
              <w:t xml:space="preserve">La borne </w:t>
            </w:r>
            <w:r w:rsidRPr="004B15FB">
              <w:rPr>
                <w:b/>
                <w:bCs/>
              </w:rPr>
              <w:t>0</w:t>
            </w:r>
            <w:r>
              <w:t xml:space="preserve"> de la carte microcontrôleur doit être reliée au point A du circuit.</w:t>
            </w:r>
          </w:p>
          <w:p w14:paraId="4D8DCF45" w14:textId="77777777" w:rsidR="0019797F" w:rsidRDefault="0019797F" w:rsidP="0019797F">
            <w:pPr>
              <w:pStyle w:val="Paragraphedeliste"/>
              <w:numPr>
                <w:ilvl w:val="0"/>
                <w:numId w:val="25"/>
              </w:numPr>
              <w:spacing w:line="264" w:lineRule="auto"/>
            </w:pPr>
            <w:r>
              <w:t xml:space="preserve">La borne </w:t>
            </w:r>
            <w:r w:rsidRPr="004B15FB">
              <w:rPr>
                <w:b/>
                <w:bCs/>
              </w:rPr>
              <w:t>GND</w:t>
            </w:r>
            <w:r>
              <w:t xml:space="preserve"> du microcontrôleur doit être reliée au point M du circuit.</w:t>
            </w:r>
          </w:p>
          <w:p w14:paraId="54555FEF" w14:textId="77777777" w:rsidR="0019797F" w:rsidRDefault="0019797F" w:rsidP="0019797F">
            <w:pPr>
              <w:pStyle w:val="ECEcorps"/>
              <w:numPr>
                <w:ilvl w:val="0"/>
                <w:numId w:val="25"/>
              </w:numPr>
            </w:pPr>
            <w:r>
              <w:t xml:space="preserve">Le point B du circuit doit être relié à la borne </w:t>
            </w:r>
            <w:r w:rsidRPr="004B15FB">
              <w:rPr>
                <w:b/>
                <w:bCs/>
              </w:rPr>
              <w:t>1</w:t>
            </w:r>
            <w:r>
              <w:t xml:space="preserve"> du microcontrôleur.</w:t>
            </w:r>
          </w:p>
          <w:p w14:paraId="6A4E33CE" w14:textId="77777777" w:rsidR="0019797F" w:rsidRDefault="0019797F" w:rsidP="008B5CCC">
            <w:pPr>
              <w:pStyle w:val="ECEcorps"/>
            </w:pPr>
          </w:p>
        </w:tc>
      </w:tr>
    </w:tbl>
    <w:p w14:paraId="0090B5E2" w14:textId="13EB50CB" w:rsidR="003F7145" w:rsidRDefault="003F7145" w:rsidP="0025320B"/>
    <w:p w14:paraId="37D85DAC" w14:textId="685695C3" w:rsidR="003F7145" w:rsidRDefault="003F7145" w:rsidP="0025320B"/>
    <w:p w14:paraId="70C8439F" w14:textId="57CE2D37" w:rsidR="003A76CA" w:rsidRDefault="003A76CA" w:rsidP="003A76CA">
      <w:pPr>
        <w:pStyle w:val="Paragraphedeliste"/>
        <w:numPr>
          <w:ilvl w:val="0"/>
          <w:numId w:val="22"/>
        </w:numPr>
      </w:pPr>
      <w:r>
        <w:t>Ouvrir le programme « </w:t>
      </w:r>
      <w:r w:rsidRPr="003A76CA">
        <w:t>Décharge RC Microbit (tracé)</w:t>
      </w:r>
      <w:r>
        <w:t xml:space="preserve">» (code de l’activité : </w:t>
      </w:r>
      <w:r w:rsidRPr="003A76CA">
        <w:rPr>
          <w:b/>
          <w:bCs/>
        </w:rPr>
        <w:t>5656-2934197</w:t>
      </w:r>
      <w:r>
        <w:rPr>
          <w:b/>
          <w:bCs/>
        </w:rPr>
        <w:t xml:space="preserve"> </w:t>
      </w:r>
      <w:r w:rsidRPr="00EE6869">
        <w:t>)</w:t>
      </w:r>
      <w:r>
        <w:t>.</w:t>
      </w:r>
    </w:p>
    <w:p w14:paraId="3F585356" w14:textId="77777777" w:rsidR="003A76CA" w:rsidRDefault="003A76CA" w:rsidP="00A34D74">
      <w:pPr>
        <w:pStyle w:val="Paragraphedeliste"/>
        <w:numPr>
          <w:ilvl w:val="0"/>
          <w:numId w:val="22"/>
        </w:numPr>
      </w:pPr>
      <w:r>
        <w:t>Téléverser le programme, ouvrir la console et le relancer en appuyant sur le bouton RESET de la carte.</w:t>
      </w:r>
      <w:r>
        <w:br/>
        <w:t>Le programme affiche les valeurs de u</w:t>
      </w:r>
      <w:r>
        <w:rPr>
          <w:vertAlign w:val="subscript"/>
        </w:rPr>
        <w:t>c</w:t>
      </w:r>
      <w:r>
        <w:t xml:space="preserve"> en fonction de t lors de la décharge du condensateur.</w:t>
      </w:r>
    </w:p>
    <w:p w14:paraId="70334333" w14:textId="77777777" w:rsidR="003A76CA" w:rsidRDefault="003A76CA" w:rsidP="00A34D74">
      <w:pPr>
        <w:pStyle w:val="Paragraphedeliste"/>
        <w:numPr>
          <w:ilvl w:val="0"/>
          <w:numId w:val="22"/>
        </w:numPr>
      </w:pPr>
      <w:r>
        <w:t>Copier les valeurs (avec la ligne d’en-tête) :</w:t>
      </w:r>
      <w:r>
        <w:br/>
      </w:r>
      <w:r w:rsidRPr="00A34D74">
        <w:rPr>
          <w:noProof/>
        </w:rPr>
        <w:drawing>
          <wp:inline distT="0" distB="0" distL="0" distR="0" wp14:anchorId="76DCBA93" wp14:editId="4E5CF1DE">
            <wp:extent cx="3109685" cy="1911298"/>
            <wp:effectExtent l="0" t="0" r="0" b="0"/>
            <wp:docPr id="329668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8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725" cy="19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93F">
        <w:br/>
      </w:r>
    </w:p>
    <w:p w14:paraId="1578E8A6" w14:textId="41E38432" w:rsidR="003A76CA" w:rsidRDefault="003A76CA" w:rsidP="00A34D74">
      <w:pPr>
        <w:pStyle w:val="Paragraphedeliste"/>
        <w:numPr>
          <w:ilvl w:val="0"/>
          <w:numId w:val="22"/>
        </w:numPr>
      </w:pPr>
      <w:r>
        <w:t>Coller les valeurs dans un bloc-notes</w:t>
      </w:r>
      <w:r w:rsidR="00B72AF3">
        <w:t>,</w:t>
      </w:r>
      <w:r>
        <w:t xml:space="preserve"> supprimer les lignes vides </w:t>
      </w:r>
      <w:r w:rsidR="00B72AF3">
        <w:t xml:space="preserve">et corriger les autres erreurs visibles </w:t>
      </w:r>
      <w:r>
        <w:t>(elles doivent être liées à une limitation de la console via l’ENT).</w:t>
      </w:r>
    </w:p>
    <w:p w14:paraId="56989C96" w14:textId="77777777" w:rsidR="003A76CA" w:rsidRDefault="003A76CA" w:rsidP="00A34D74">
      <w:pPr>
        <w:pStyle w:val="Paragraphedeliste"/>
        <w:numPr>
          <w:ilvl w:val="0"/>
          <w:numId w:val="22"/>
        </w:numPr>
      </w:pPr>
      <w:r>
        <w:t>Copier de nouveau ces valeurs.</w:t>
      </w:r>
    </w:p>
    <w:p w14:paraId="74421B72" w14:textId="77777777" w:rsidR="003A76CA" w:rsidRDefault="003A76CA" w:rsidP="00A34D74">
      <w:pPr>
        <w:pStyle w:val="Paragraphedeliste"/>
        <w:numPr>
          <w:ilvl w:val="0"/>
          <w:numId w:val="22"/>
        </w:numPr>
      </w:pPr>
      <w:r>
        <w:t>Les ouvrir dans Regressi (Fichier → Nouveau → Presse-Papiers).</w:t>
      </w:r>
    </w:p>
    <w:p w14:paraId="7CCC5FE3" w14:textId="25E34BE6" w:rsidR="00C97E92" w:rsidRDefault="00C97E92">
      <w:r>
        <w:br w:type="page"/>
      </w:r>
    </w:p>
    <w:p w14:paraId="1BE37AF7" w14:textId="77777777" w:rsidR="00C97E92" w:rsidRDefault="00C97E92" w:rsidP="00C97E92"/>
    <w:p w14:paraId="3E195CC7" w14:textId="77777777" w:rsidR="003A76CA" w:rsidRDefault="003A76CA" w:rsidP="00A34D74">
      <w:pPr>
        <w:pStyle w:val="Paragraphedeliste"/>
        <w:numPr>
          <w:ilvl w:val="0"/>
          <w:numId w:val="22"/>
        </w:numPr>
      </w:pPr>
      <w:r>
        <w:t>Tracer Uc en fonction de t.</w:t>
      </w:r>
    </w:p>
    <w:p w14:paraId="5887F0FA" w14:textId="77777777" w:rsidR="00C97E92" w:rsidRDefault="003A76CA" w:rsidP="00A34D74">
      <w:pPr>
        <w:pStyle w:val="Paragraphedeliste"/>
        <w:numPr>
          <w:ilvl w:val="0"/>
          <w:numId w:val="22"/>
        </w:numPr>
      </w:pPr>
      <w:r>
        <w:t>En faire la modélisation</w:t>
      </w:r>
      <w:r w:rsidR="00C97E92">
        <w:t>. Reproduire les résultats obtenus ci-dessous (allure de la courbe et résultat de la modélisation) :</w:t>
      </w:r>
      <w:r w:rsidR="00BC193F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C97E92">
        <w:br/>
      </w:r>
      <w:r w:rsidR="00BC193F">
        <w:br/>
      </w:r>
    </w:p>
    <w:p w14:paraId="7632D0BB" w14:textId="77777777" w:rsidR="00C97E92" w:rsidRDefault="00C97E92" w:rsidP="00A34D74">
      <w:pPr>
        <w:pStyle w:val="Paragraphedeliste"/>
        <w:numPr>
          <w:ilvl w:val="0"/>
          <w:numId w:val="22"/>
        </w:numPr>
      </w:pPr>
      <w:r>
        <w:t xml:space="preserve">Relever : </w:t>
      </w:r>
    </w:p>
    <w:p w14:paraId="7819D81E" w14:textId="77777777" w:rsidR="00C97E92" w:rsidRDefault="00C97E92" w:rsidP="00C97E92">
      <w:pPr>
        <w:pStyle w:val="Paragraphedeliste"/>
        <w:numPr>
          <w:ilvl w:val="1"/>
          <w:numId w:val="22"/>
        </w:numPr>
      </w:pPr>
      <w:r>
        <w:t>La t</w:t>
      </w:r>
      <w:r w:rsidR="00BC193F">
        <w:t xml:space="preserve">ension </w:t>
      </w:r>
      <w:r w:rsidR="0031502E">
        <w:t>initiale</w:t>
      </w:r>
      <w:r w:rsidR="00BC193F">
        <w:t xml:space="preserve"> du condensateur</w:t>
      </w:r>
      <w:r w:rsidR="0031502E">
        <w:t xml:space="preserve"> </w:t>
      </w:r>
      <w:r w:rsidR="00BC193F">
        <w:t>:</w:t>
      </w:r>
      <w:r w:rsidR="00BC193F">
        <w:br/>
      </w:r>
      <w:r w:rsidR="00BC193F">
        <w:br/>
      </w:r>
    </w:p>
    <w:p w14:paraId="5A5380F3" w14:textId="77777777" w:rsidR="00C97E92" w:rsidRDefault="00C97E92" w:rsidP="00C97E92">
      <w:pPr>
        <w:pStyle w:val="Paragraphedeliste"/>
        <w:numPr>
          <w:ilvl w:val="1"/>
          <w:numId w:val="22"/>
        </w:numPr>
      </w:pPr>
      <w:r>
        <w:t>La v</w:t>
      </w:r>
      <w:r w:rsidR="00BC193F">
        <w:t>aleur de τ d’après la modélisation :</w:t>
      </w:r>
      <w:r w:rsidR="00BC193F">
        <w:br/>
      </w:r>
      <w:r w:rsidR="00BC193F">
        <w:br/>
      </w:r>
    </w:p>
    <w:p w14:paraId="61A90E68" w14:textId="77777777" w:rsidR="00C97E92" w:rsidRDefault="00C97E92" w:rsidP="00C97E92">
      <w:pPr>
        <w:pStyle w:val="Paragraphedeliste"/>
        <w:numPr>
          <w:ilvl w:val="1"/>
          <w:numId w:val="22"/>
        </w:numPr>
      </w:pPr>
      <w:r>
        <w:t>La m</w:t>
      </w:r>
      <w:r w:rsidR="00BC193F">
        <w:t>esure graphique de τ (à l’aide de la tangente à l’origine) :</w:t>
      </w:r>
      <w:r w:rsidR="00BC193F">
        <w:br/>
      </w:r>
      <w:r>
        <w:br/>
      </w:r>
      <w:r w:rsidR="00BC193F">
        <w:br/>
      </w:r>
    </w:p>
    <w:p w14:paraId="2868C05E" w14:textId="06D62DD6" w:rsidR="00BC193F" w:rsidRDefault="00C97E92" w:rsidP="00C97E92">
      <w:pPr>
        <w:pStyle w:val="Paragraphedeliste"/>
        <w:numPr>
          <w:ilvl w:val="0"/>
          <w:numId w:val="22"/>
        </w:numPr>
      </w:pPr>
      <w:r>
        <w:t>Vérifier qu’on a bien τ=RC</w:t>
      </w:r>
      <w:r w:rsidR="00BC193F">
        <w:br/>
      </w:r>
    </w:p>
    <w:p w14:paraId="5A491465" w14:textId="2B11A882" w:rsidR="00A916F9" w:rsidRDefault="00A916F9" w:rsidP="00A916F9"/>
    <w:p w14:paraId="46129393" w14:textId="77777777" w:rsidR="0031502E" w:rsidRDefault="003150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6BD10E" w14:textId="4BD98265" w:rsidR="00A916F9" w:rsidRPr="001D1191" w:rsidRDefault="00A916F9" w:rsidP="00A916F9">
      <w:pPr>
        <w:jc w:val="center"/>
        <w:rPr>
          <w:b/>
          <w:sz w:val="28"/>
          <w:szCs w:val="28"/>
        </w:rPr>
      </w:pPr>
      <w:r w:rsidRPr="001D1191">
        <w:rPr>
          <w:b/>
          <w:sz w:val="28"/>
          <w:szCs w:val="28"/>
        </w:rPr>
        <w:lastRenderedPageBreak/>
        <w:t>Notice simplifiée d’utilisa</w:t>
      </w:r>
      <w:r>
        <w:rPr>
          <w:b/>
          <w:sz w:val="28"/>
          <w:szCs w:val="28"/>
        </w:rPr>
        <w:t xml:space="preserve">tion du logiciel </w:t>
      </w:r>
      <w:r w:rsidR="00950CB2">
        <w:rPr>
          <w:b/>
          <w:sz w:val="28"/>
          <w:szCs w:val="28"/>
        </w:rPr>
        <w:t>de programmation d’une carte Micro :Bit</w:t>
      </w:r>
      <w:r w:rsidR="00BF0C3E">
        <w:rPr>
          <w:b/>
          <w:sz w:val="28"/>
          <w:szCs w:val="28"/>
        </w:rPr>
        <w:t xml:space="preserve"> (via Capytale)</w:t>
      </w:r>
    </w:p>
    <w:p w14:paraId="053FDBE2" w14:textId="77777777" w:rsidR="00A916F9" w:rsidRDefault="00A916F9" w:rsidP="00A916F9"/>
    <w:p w14:paraId="79D33333" w14:textId="7BD54DEC" w:rsidR="00BB4E58" w:rsidRPr="00BB4E58" w:rsidRDefault="00BB4E58" w:rsidP="00950CB2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t xml:space="preserve">UTILISER LE NAVIGATEUR </w:t>
      </w:r>
      <w:r w:rsidRPr="00BB4E58">
        <w:rPr>
          <w:b/>
          <w:bCs/>
        </w:rPr>
        <w:t>CHROME</w:t>
      </w:r>
      <w:r>
        <w:t>.</w:t>
      </w:r>
      <w:r>
        <w:br/>
      </w:r>
    </w:p>
    <w:p w14:paraId="5C1F618A" w14:textId="69BFB016" w:rsidR="00950CB2" w:rsidRPr="00BB4E58" w:rsidRDefault="00950CB2" w:rsidP="00950CB2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t>Dans l’ENT, ouvrir l’application Capytale.</w:t>
      </w:r>
      <w:r w:rsidR="006D0F82">
        <w:br/>
      </w:r>
    </w:p>
    <w:p w14:paraId="56B39EE8" w14:textId="1F887D19" w:rsidR="00950CB2" w:rsidRPr="00BB4E58" w:rsidRDefault="00950CB2" w:rsidP="00950CB2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t>Dans « Accéder à une activité », renseigner le code de l’activité et cliquer sur Go ! :</w:t>
      </w:r>
      <w:r w:rsidRPr="00950CB2">
        <w:rPr>
          <w:noProof/>
        </w:rPr>
        <w:drawing>
          <wp:inline distT="0" distB="0" distL="0" distR="0" wp14:anchorId="43E40804" wp14:editId="550D9300">
            <wp:extent cx="1331042" cy="458041"/>
            <wp:effectExtent l="0" t="0" r="2540" b="0"/>
            <wp:docPr id="14538015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1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806" cy="4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F82">
        <w:br/>
      </w:r>
    </w:p>
    <w:p w14:paraId="0A4E77F3" w14:textId="5233DD48" w:rsidR="00950CB2" w:rsidRPr="00BB4E58" w:rsidRDefault="00950CB2" w:rsidP="00950CB2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t>Modifier le programme si nécessaire.</w:t>
      </w:r>
      <w:r w:rsidR="006D0F82">
        <w:br/>
      </w:r>
    </w:p>
    <w:p w14:paraId="3108AC3E" w14:textId="2ABCEBA6" w:rsidR="00950CB2" w:rsidRPr="00BB4E58" w:rsidRDefault="006D0F82" w:rsidP="002707E6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C62062" wp14:editId="3B7147F8">
                <wp:simplePos x="0" y="0"/>
                <wp:positionH relativeFrom="column">
                  <wp:posOffset>2252038</wp:posOffset>
                </wp:positionH>
                <wp:positionV relativeFrom="paragraph">
                  <wp:posOffset>2026469</wp:posOffset>
                </wp:positionV>
                <wp:extent cx="311682" cy="360045"/>
                <wp:effectExtent l="0" t="0" r="50800" b="59055"/>
                <wp:wrapNone/>
                <wp:docPr id="111092580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82" cy="3600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10A6" id="Connecteur droit avec flèche 1" o:spid="_x0000_s1026" type="#_x0000_t32" style="position:absolute;margin-left:177.35pt;margin-top:159.55pt;width:24.55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8D391" wp14:editId="03E2D588">
                <wp:simplePos x="0" y="0"/>
                <wp:positionH relativeFrom="column">
                  <wp:posOffset>1341325</wp:posOffset>
                </wp:positionH>
                <wp:positionV relativeFrom="paragraph">
                  <wp:posOffset>1646698</wp:posOffset>
                </wp:positionV>
                <wp:extent cx="361335" cy="342900"/>
                <wp:effectExtent l="38100" t="38100" r="19685" b="19050"/>
                <wp:wrapNone/>
                <wp:docPr id="94801758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35" cy="342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460A" id="Connecteur droit avec flèche 1" o:spid="_x0000_s1026" type="#_x0000_t32" style="position:absolute;margin-left:105.6pt;margin-top:129.65pt;width:28.45pt;height:2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950CB2">
        <w:t>Téléverser le programme sur la carte en cliquant sur « Téléverser » :</w:t>
      </w:r>
      <w:r w:rsidR="00950CB2">
        <w:br/>
      </w:r>
      <w:r w:rsidR="00950CB2" w:rsidRPr="00A34D74">
        <w:rPr>
          <w:noProof/>
        </w:rPr>
        <w:drawing>
          <wp:inline distT="0" distB="0" distL="0" distR="0" wp14:anchorId="0FCFE20E" wp14:editId="30266D1E">
            <wp:extent cx="1471151" cy="807898"/>
            <wp:effectExtent l="0" t="0" r="0" b="0"/>
            <wp:docPr id="440471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1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093" cy="8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B2">
        <w:br/>
      </w:r>
      <w:r w:rsidR="00950CB2">
        <w:br/>
        <w:t>Sélectionner la carte dans la fenêtre qui s’ouvre :</w:t>
      </w:r>
      <w:r w:rsidR="00950CB2">
        <w:br/>
      </w:r>
      <w:r w:rsidR="00950CB2" w:rsidRPr="00A34D74">
        <w:rPr>
          <w:noProof/>
        </w:rPr>
        <w:drawing>
          <wp:inline distT="0" distB="0" distL="0" distR="0" wp14:anchorId="2D25CFB6" wp14:editId="4D34DFE7">
            <wp:extent cx="3342493" cy="1338007"/>
            <wp:effectExtent l="0" t="0" r="0" b="0"/>
            <wp:docPr id="1740080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0812" name=""/>
                    <pic:cNvPicPr/>
                  </pic:nvPicPr>
                  <pic:blipFill rotWithShape="1">
                    <a:blip r:embed="rId11"/>
                    <a:srcRect t="3999" b="5308"/>
                    <a:stretch/>
                  </pic:blipFill>
                  <pic:spPr bwMode="auto">
                    <a:xfrm>
                      <a:off x="0" y="0"/>
                      <a:ext cx="3354894" cy="134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C49DCDD" w14:textId="21B86CA1" w:rsidR="00950CB2" w:rsidRPr="00BB4E58" w:rsidRDefault="006D0F82" w:rsidP="00950CB2">
      <w:pPr>
        <w:pStyle w:val="Paragraphedeliste"/>
        <w:numPr>
          <w:ilvl w:val="0"/>
          <w:numId w:val="24"/>
        </w:num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F9325" wp14:editId="283BBC90">
                <wp:simplePos x="0" y="0"/>
                <wp:positionH relativeFrom="column">
                  <wp:posOffset>2221865</wp:posOffset>
                </wp:positionH>
                <wp:positionV relativeFrom="paragraph">
                  <wp:posOffset>1691640</wp:posOffset>
                </wp:positionV>
                <wp:extent cx="311150" cy="360045"/>
                <wp:effectExtent l="0" t="0" r="50800" b="59055"/>
                <wp:wrapNone/>
                <wp:docPr id="54852107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600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CC94" id="Connecteur droit avec flèche 1" o:spid="_x0000_s1026" type="#_x0000_t32" style="position:absolute;margin-left:174.95pt;margin-top:133.2pt;width:24.5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177CB" wp14:editId="3EE60C09">
                <wp:simplePos x="0" y="0"/>
                <wp:positionH relativeFrom="column">
                  <wp:posOffset>1311623</wp:posOffset>
                </wp:positionH>
                <wp:positionV relativeFrom="paragraph">
                  <wp:posOffset>1312013</wp:posOffset>
                </wp:positionV>
                <wp:extent cx="361335" cy="342900"/>
                <wp:effectExtent l="38100" t="38100" r="19685" b="19050"/>
                <wp:wrapNone/>
                <wp:docPr id="1155979563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35" cy="342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DCEBE" id="Connecteur droit avec flèche 1" o:spid="_x0000_s1026" type="#_x0000_t32" style="position:absolute;margin-left:103.3pt;margin-top:103.3pt;width:28.45pt;height:2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950CB2">
        <w:t>Pour lire les mesures effectuées par le capteur, ouvrir la console en cliquant sur &gt;_REPL :</w:t>
      </w:r>
      <w:r w:rsidR="00950CB2">
        <w:br/>
      </w:r>
      <w:r w:rsidR="00950CB2" w:rsidRPr="00A34D74">
        <w:rPr>
          <w:noProof/>
        </w:rPr>
        <w:drawing>
          <wp:inline distT="0" distB="0" distL="0" distR="0" wp14:anchorId="0C146583" wp14:editId="0D70544B">
            <wp:extent cx="1445342" cy="417707"/>
            <wp:effectExtent l="0" t="0" r="2540" b="1905"/>
            <wp:docPr id="1871622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22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8230" cy="4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CB2">
        <w:br/>
      </w:r>
      <w:r w:rsidR="00950CB2">
        <w:br/>
        <w:t>Sélectionner la carte dans la fenêtre qui s’ouvre :</w:t>
      </w:r>
      <w:r w:rsidR="00950CB2">
        <w:br/>
      </w:r>
      <w:r w:rsidR="00950CB2" w:rsidRPr="00A34D74">
        <w:rPr>
          <w:noProof/>
        </w:rPr>
        <w:drawing>
          <wp:inline distT="0" distB="0" distL="0" distR="0" wp14:anchorId="5CFFB6AA" wp14:editId="4AFC1A26">
            <wp:extent cx="3281516" cy="1413061"/>
            <wp:effectExtent l="0" t="0" r="0" b="0"/>
            <wp:docPr id="1601745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45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377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A6D5FA" w14:textId="607BE5E2" w:rsidR="00A916F9" w:rsidRDefault="006D0F82" w:rsidP="006D0F82">
      <w:pPr>
        <w:pStyle w:val="Paragraphedeliste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2AB740" wp14:editId="3C4345B0">
                <wp:simplePos x="0" y="0"/>
                <wp:positionH relativeFrom="column">
                  <wp:posOffset>1285966</wp:posOffset>
                </wp:positionH>
                <wp:positionV relativeFrom="paragraph">
                  <wp:posOffset>195580</wp:posOffset>
                </wp:positionV>
                <wp:extent cx="311150" cy="360045"/>
                <wp:effectExtent l="0" t="0" r="50800" b="59055"/>
                <wp:wrapNone/>
                <wp:docPr id="742769758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600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B38B" id="Connecteur droit avec flèche 1" o:spid="_x0000_s1026" type="#_x0000_t32" style="position:absolute;margin-left:101.25pt;margin-top:15.4pt;width:24.5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t>Pour relancer une mesure sur la carte, cliquer sur son bouton RESET 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0E38F27" wp14:editId="57841BE2">
            <wp:extent cx="1716314" cy="1350720"/>
            <wp:effectExtent l="0" t="0" r="0" b="1905"/>
            <wp:docPr id="78393938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9389" name="Image 7839393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62" cy="13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4BD" w14:textId="13A14A69" w:rsidR="007D56D9" w:rsidRDefault="007D56D9">
      <w:pPr>
        <w:sectPr w:rsidR="007D56D9" w:rsidSect="00CB08AB">
          <w:pgSz w:w="11906" w:h="16838"/>
          <w:pgMar w:top="993" w:right="1418" w:bottom="1079" w:left="1418" w:header="709" w:footer="709" w:gutter="0"/>
          <w:cols w:space="708"/>
          <w:titlePg/>
          <w:docGrid w:linePitch="360"/>
        </w:sectPr>
      </w:pPr>
    </w:p>
    <w:p w14:paraId="32011EB3" w14:textId="52F84DE6" w:rsidR="007176A1" w:rsidRDefault="007176A1"/>
    <w:p w14:paraId="1F2593F0" w14:textId="6BAC8484" w:rsidR="00667E9C" w:rsidRDefault="00667E9C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Matériel</w:t>
      </w:r>
    </w:p>
    <w:p w14:paraId="7FA92BE2" w14:textId="77777777" w:rsidR="00667E9C" w:rsidRDefault="00667E9C"/>
    <w:p w14:paraId="18058B2B" w14:textId="5AEC8412" w:rsidR="00667E9C" w:rsidRDefault="0071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</w:rPr>
      </w:pPr>
      <w:r>
        <w:rPr>
          <w:b/>
          <w:bCs/>
          <w:sz w:val="24"/>
        </w:rPr>
        <w:t>Dipôle RC</w:t>
      </w:r>
    </w:p>
    <w:p w14:paraId="27B8B316" w14:textId="77777777" w:rsidR="00667E9C" w:rsidRDefault="00667E9C">
      <w:pPr>
        <w:rPr>
          <w:sz w:val="24"/>
        </w:rPr>
      </w:pPr>
    </w:p>
    <w:p w14:paraId="73BB0AE3" w14:textId="77777777" w:rsidR="00667E9C" w:rsidRDefault="00667E9C">
      <w:pPr>
        <w:pStyle w:val="Contenudetableau"/>
        <w:suppressLineNumbers w:val="0"/>
        <w:suppressAutoHyphens w:val="0"/>
        <w:rPr>
          <w:u w:val="single"/>
          <w:lang w:eastAsia="fr-FR"/>
        </w:rPr>
      </w:pPr>
      <w:r>
        <w:rPr>
          <w:u w:val="single"/>
          <w:lang w:eastAsia="fr-FR"/>
        </w:rPr>
        <w:t>Paillasse élève :</w:t>
      </w:r>
    </w:p>
    <w:p w14:paraId="7394A2AC" w14:textId="78FED243" w:rsidR="00667E9C" w:rsidRDefault="003A7C5D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>Ordinateur</w:t>
      </w:r>
      <w:r w:rsidR="004A323D">
        <w:rPr>
          <w:sz w:val="24"/>
        </w:rPr>
        <w:t xml:space="preserve"> </w:t>
      </w:r>
    </w:p>
    <w:p w14:paraId="6234E06E" w14:textId="2191BAA5" w:rsidR="004A323D" w:rsidRDefault="004A323D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>Carte microbit</w:t>
      </w:r>
    </w:p>
    <w:p w14:paraId="2BE2B836" w14:textId="4FE6486D" w:rsidR="00E428FF" w:rsidRDefault="00E428FF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>Plaque blanche</w:t>
      </w:r>
    </w:p>
    <w:p w14:paraId="11577AC5" w14:textId="0CD7A105" w:rsidR="007176A1" w:rsidRDefault="007176A1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Condensateur </w:t>
      </w:r>
      <w:r w:rsidR="004A323D">
        <w:rPr>
          <w:sz w:val="24"/>
        </w:rPr>
        <w:t>1</w:t>
      </w:r>
      <w:r>
        <w:rPr>
          <w:sz w:val="24"/>
        </w:rPr>
        <w:t>µF </w:t>
      </w:r>
      <w:r w:rsidR="003A7C5D">
        <w:rPr>
          <w:sz w:val="24"/>
        </w:rPr>
        <w:t xml:space="preserve"> </w:t>
      </w:r>
      <w:r w:rsidR="004A323D">
        <w:rPr>
          <w:sz w:val="24"/>
        </w:rPr>
        <w:t>sur support</w:t>
      </w:r>
    </w:p>
    <w:p w14:paraId="30902D86" w14:textId="7AD5D950" w:rsidR="003A7C5D" w:rsidRDefault="004A323D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Boite </w:t>
      </w:r>
      <w:r w:rsidR="00E428FF">
        <w:rPr>
          <w:sz w:val="24"/>
        </w:rPr>
        <w:t xml:space="preserve">décades </w:t>
      </w:r>
      <w:r>
        <w:rPr>
          <w:sz w:val="24"/>
        </w:rPr>
        <w:t>de résistance</w:t>
      </w:r>
      <w:r w:rsidR="00E428FF">
        <w:rPr>
          <w:sz w:val="24"/>
        </w:rPr>
        <w:t>s</w:t>
      </w:r>
      <w:r>
        <w:rPr>
          <w:sz w:val="24"/>
        </w:rPr>
        <w:t xml:space="preserve"> </w:t>
      </w:r>
      <w:r w:rsidR="00E428FF">
        <w:rPr>
          <w:sz w:val="24"/>
        </w:rPr>
        <w:t>avec</w:t>
      </w:r>
      <w:r>
        <w:rPr>
          <w:sz w:val="24"/>
        </w:rPr>
        <w:t xml:space="preserve"> kΩ×10</w:t>
      </w:r>
    </w:p>
    <w:p w14:paraId="2084FABA" w14:textId="2479D3F8" w:rsidR="007176A1" w:rsidRDefault="0006786F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>Multimètre capable de mesurer une capacité (Chauvin Arnoux, avec le symbole -| |- )</w:t>
      </w:r>
    </w:p>
    <w:p w14:paraId="1E59E2D5" w14:textId="297B05E0" w:rsidR="007176A1" w:rsidRDefault="007176A1" w:rsidP="007176A1">
      <w:pPr>
        <w:pStyle w:val="Paragraphedeliste"/>
        <w:numPr>
          <w:ilvl w:val="0"/>
          <w:numId w:val="14"/>
        </w:numPr>
        <w:rPr>
          <w:sz w:val="24"/>
        </w:rPr>
      </w:pPr>
      <w:r>
        <w:rPr>
          <w:sz w:val="24"/>
        </w:rPr>
        <w:t>Fils</w:t>
      </w:r>
    </w:p>
    <w:p w14:paraId="2831A3E9" w14:textId="77777777" w:rsidR="00667E9C" w:rsidRDefault="00667E9C">
      <w:pPr>
        <w:rPr>
          <w:sz w:val="24"/>
        </w:rPr>
      </w:pPr>
    </w:p>
    <w:sectPr w:rsidR="00667E9C" w:rsidSect="00CB08AB">
      <w:pgSz w:w="11906" w:h="16838"/>
      <w:pgMar w:top="1258" w:right="3542" w:bottom="107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55B7E" w14:textId="77777777" w:rsidR="00CB08AB" w:rsidRDefault="00CB08AB">
      <w:r>
        <w:separator/>
      </w:r>
    </w:p>
  </w:endnote>
  <w:endnote w:type="continuationSeparator" w:id="0">
    <w:p w14:paraId="1D6E3803" w14:textId="77777777" w:rsidR="00CB08AB" w:rsidRDefault="00CB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4E87" w14:textId="77777777" w:rsidR="00CB08AB" w:rsidRDefault="00CB08AB">
      <w:r>
        <w:separator/>
      </w:r>
    </w:p>
  </w:footnote>
  <w:footnote w:type="continuationSeparator" w:id="0">
    <w:p w14:paraId="407A0A58" w14:textId="77777777" w:rsidR="00CB08AB" w:rsidRDefault="00CB0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45AB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36B32"/>
    <w:multiLevelType w:val="hybridMultilevel"/>
    <w:tmpl w:val="538C8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30E"/>
    <w:multiLevelType w:val="hybridMultilevel"/>
    <w:tmpl w:val="C7022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4690E"/>
    <w:multiLevelType w:val="hybridMultilevel"/>
    <w:tmpl w:val="F9BAFB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5359"/>
    <w:multiLevelType w:val="hybridMultilevel"/>
    <w:tmpl w:val="861E9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12B6"/>
    <w:multiLevelType w:val="hybridMultilevel"/>
    <w:tmpl w:val="6A70CF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C5E52"/>
    <w:multiLevelType w:val="hybridMultilevel"/>
    <w:tmpl w:val="FBB8709E"/>
    <w:lvl w:ilvl="0" w:tplc="1E0877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E426C"/>
    <w:multiLevelType w:val="hybridMultilevel"/>
    <w:tmpl w:val="CC0C8B4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DB5B27"/>
    <w:multiLevelType w:val="hybridMultilevel"/>
    <w:tmpl w:val="C9DA5118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052DCE"/>
    <w:multiLevelType w:val="hybridMultilevel"/>
    <w:tmpl w:val="9580E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E0D53"/>
    <w:multiLevelType w:val="hybridMultilevel"/>
    <w:tmpl w:val="BB76196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B13DC"/>
    <w:multiLevelType w:val="multilevel"/>
    <w:tmpl w:val="835E3C98"/>
    <w:lvl w:ilvl="0">
      <w:start w:val="1"/>
      <w:numFmt w:val="none"/>
      <w:pStyle w:val="Titre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Titre2"/>
      <w:suff w:val="space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29A978A2"/>
    <w:multiLevelType w:val="hybridMultilevel"/>
    <w:tmpl w:val="6D360F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F07D35"/>
    <w:multiLevelType w:val="hybridMultilevel"/>
    <w:tmpl w:val="4A26F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3535"/>
    <w:multiLevelType w:val="hybridMultilevel"/>
    <w:tmpl w:val="B5A03A9E"/>
    <w:lvl w:ilvl="0" w:tplc="FFFFFFFF">
      <w:start w:val="1"/>
      <w:numFmt w:val="bullet"/>
      <w:pStyle w:val="TS-puce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  <w:sz w:val="18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36EDF"/>
    <w:multiLevelType w:val="hybridMultilevel"/>
    <w:tmpl w:val="691CD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60BC"/>
    <w:multiLevelType w:val="hybridMultilevel"/>
    <w:tmpl w:val="BEBCAA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20BDA"/>
    <w:multiLevelType w:val="hybridMultilevel"/>
    <w:tmpl w:val="983477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46327"/>
    <w:multiLevelType w:val="hybridMultilevel"/>
    <w:tmpl w:val="933019BA"/>
    <w:lvl w:ilvl="0" w:tplc="78803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A1423"/>
    <w:multiLevelType w:val="hybridMultilevel"/>
    <w:tmpl w:val="ADF64C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92344"/>
    <w:multiLevelType w:val="multilevel"/>
    <w:tmpl w:val="42D8A68A"/>
    <w:lvl w:ilvl="0">
      <w:start w:val="1"/>
      <w:numFmt w:val="decimal"/>
      <w:pStyle w:val="Titre1Lydie"/>
      <w:suff w:val="nothing"/>
      <w:lvlText w:val="%1."/>
      <w:lvlJc w:val="left"/>
      <w:pPr>
        <w:ind w:left="0" w:firstLine="0"/>
      </w:pPr>
      <w:rPr>
        <w:rFonts w:hint="default"/>
        <w:u w:val="single" w:color="FF0000"/>
      </w:rPr>
    </w:lvl>
    <w:lvl w:ilvl="1">
      <w:start w:val="1"/>
      <w:numFmt w:val="decimal"/>
      <w:pStyle w:val="Titre2Lydie"/>
      <w:suff w:val="nothing"/>
      <w:lvlText w:val="%1.%2."/>
      <w:lvlJc w:val="left"/>
      <w:pPr>
        <w:ind w:left="0" w:firstLine="340"/>
      </w:pPr>
      <w:rPr>
        <w:rFonts w:hint="default"/>
        <w:u w:val="single" w:color="339966"/>
      </w:rPr>
    </w:lvl>
    <w:lvl w:ilvl="2">
      <w:start w:val="1"/>
      <w:numFmt w:val="decimal"/>
      <w:pStyle w:val="Titre3Lydie"/>
      <w:suff w:val="nothing"/>
      <w:lvlText w:val="%1.%2.%3."/>
      <w:lvlJc w:val="left"/>
      <w:pPr>
        <w:ind w:left="0" w:firstLine="680"/>
      </w:pPr>
      <w:rPr>
        <w:rFonts w:hint="default"/>
        <w:u w:val="single" w:color="0000FF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0171F51"/>
    <w:multiLevelType w:val="hybridMultilevel"/>
    <w:tmpl w:val="04A6C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6B4007"/>
    <w:multiLevelType w:val="singleLevel"/>
    <w:tmpl w:val="5A168B3C"/>
    <w:lvl w:ilvl="0">
      <w:numFmt w:val="none"/>
      <w:pStyle w:val="point1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6CDF6EAE"/>
    <w:multiLevelType w:val="hybridMultilevel"/>
    <w:tmpl w:val="A1A266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1395C"/>
    <w:multiLevelType w:val="hybridMultilevel"/>
    <w:tmpl w:val="8460B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95E2A"/>
    <w:multiLevelType w:val="hybridMultilevel"/>
    <w:tmpl w:val="96E07D3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256FB8"/>
    <w:multiLevelType w:val="hybridMultilevel"/>
    <w:tmpl w:val="4DA649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4694356">
    <w:abstractNumId w:val="11"/>
  </w:num>
  <w:num w:numId="2" w16cid:durableId="447311948">
    <w:abstractNumId w:val="20"/>
  </w:num>
  <w:num w:numId="3" w16cid:durableId="709720766">
    <w:abstractNumId w:val="14"/>
  </w:num>
  <w:num w:numId="4" w16cid:durableId="1206874715">
    <w:abstractNumId w:val="22"/>
  </w:num>
  <w:num w:numId="5" w16cid:durableId="1180393141">
    <w:abstractNumId w:val="23"/>
  </w:num>
  <w:num w:numId="6" w16cid:durableId="2058239332">
    <w:abstractNumId w:val="3"/>
  </w:num>
  <w:num w:numId="7" w16cid:durableId="1203054968">
    <w:abstractNumId w:val="7"/>
  </w:num>
  <w:num w:numId="8" w16cid:durableId="1318919660">
    <w:abstractNumId w:val="0"/>
  </w:num>
  <w:num w:numId="9" w16cid:durableId="640841867">
    <w:abstractNumId w:val="1"/>
  </w:num>
  <w:num w:numId="10" w16cid:durableId="884605008">
    <w:abstractNumId w:val="4"/>
  </w:num>
  <w:num w:numId="11" w16cid:durableId="1051879304">
    <w:abstractNumId w:val="19"/>
  </w:num>
  <w:num w:numId="12" w16cid:durableId="1617323390">
    <w:abstractNumId w:val="13"/>
  </w:num>
  <w:num w:numId="13" w16cid:durableId="628820618">
    <w:abstractNumId w:val="17"/>
  </w:num>
  <w:num w:numId="14" w16cid:durableId="1125154637">
    <w:abstractNumId w:val="26"/>
  </w:num>
  <w:num w:numId="15" w16cid:durableId="1262686078">
    <w:abstractNumId w:val="12"/>
  </w:num>
  <w:num w:numId="16" w16cid:durableId="1917472239">
    <w:abstractNumId w:val="25"/>
  </w:num>
  <w:num w:numId="17" w16cid:durableId="1039667603">
    <w:abstractNumId w:val="8"/>
  </w:num>
  <w:num w:numId="18" w16cid:durableId="280309762">
    <w:abstractNumId w:val="10"/>
  </w:num>
  <w:num w:numId="19" w16cid:durableId="483284089">
    <w:abstractNumId w:val="2"/>
  </w:num>
  <w:num w:numId="20" w16cid:durableId="1004357185">
    <w:abstractNumId w:val="24"/>
  </w:num>
  <w:num w:numId="21" w16cid:durableId="91555168">
    <w:abstractNumId w:val="16"/>
  </w:num>
  <w:num w:numId="22" w16cid:durableId="1867480921">
    <w:abstractNumId w:val="21"/>
  </w:num>
  <w:num w:numId="23" w16cid:durableId="818496461">
    <w:abstractNumId w:val="18"/>
  </w:num>
  <w:num w:numId="24" w16cid:durableId="1512989850">
    <w:abstractNumId w:val="5"/>
  </w:num>
  <w:num w:numId="25" w16cid:durableId="1598322194">
    <w:abstractNumId w:val="6"/>
  </w:num>
  <w:num w:numId="26" w16cid:durableId="156697930">
    <w:abstractNumId w:val="9"/>
  </w:num>
  <w:num w:numId="27" w16cid:durableId="70098319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A"/>
    <w:rsid w:val="00034E78"/>
    <w:rsid w:val="000453A8"/>
    <w:rsid w:val="0006786F"/>
    <w:rsid w:val="000758F1"/>
    <w:rsid w:val="000B138E"/>
    <w:rsid w:val="000F5D39"/>
    <w:rsid w:val="001160B4"/>
    <w:rsid w:val="00121D4B"/>
    <w:rsid w:val="00125FDA"/>
    <w:rsid w:val="00161225"/>
    <w:rsid w:val="001636AE"/>
    <w:rsid w:val="00167C78"/>
    <w:rsid w:val="001731EC"/>
    <w:rsid w:val="00174067"/>
    <w:rsid w:val="0019797F"/>
    <w:rsid w:val="001A2294"/>
    <w:rsid w:val="001B5B4A"/>
    <w:rsid w:val="001F0766"/>
    <w:rsid w:val="00223D6B"/>
    <w:rsid w:val="00243CF6"/>
    <w:rsid w:val="0025320B"/>
    <w:rsid w:val="00262985"/>
    <w:rsid w:val="00293051"/>
    <w:rsid w:val="002A48E2"/>
    <w:rsid w:val="002F5E78"/>
    <w:rsid w:val="0031502E"/>
    <w:rsid w:val="00321ED2"/>
    <w:rsid w:val="00370125"/>
    <w:rsid w:val="003855B8"/>
    <w:rsid w:val="003A76CA"/>
    <w:rsid w:val="003A7C5D"/>
    <w:rsid w:val="003B5A42"/>
    <w:rsid w:val="003E7862"/>
    <w:rsid w:val="003F7145"/>
    <w:rsid w:val="00416B16"/>
    <w:rsid w:val="00444C33"/>
    <w:rsid w:val="004A323D"/>
    <w:rsid w:val="004C2801"/>
    <w:rsid w:val="004E0BDB"/>
    <w:rsid w:val="00510DA2"/>
    <w:rsid w:val="0052408A"/>
    <w:rsid w:val="00530AF6"/>
    <w:rsid w:val="005418B3"/>
    <w:rsid w:val="00562953"/>
    <w:rsid w:val="00596398"/>
    <w:rsid w:val="005E115C"/>
    <w:rsid w:val="00610980"/>
    <w:rsid w:val="00610FF3"/>
    <w:rsid w:val="00667E9C"/>
    <w:rsid w:val="00677339"/>
    <w:rsid w:val="006A1DEE"/>
    <w:rsid w:val="006B18B6"/>
    <w:rsid w:val="006B3EFC"/>
    <w:rsid w:val="006D0F82"/>
    <w:rsid w:val="006F29A6"/>
    <w:rsid w:val="007176A1"/>
    <w:rsid w:val="00737B32"/>
    <w:rsid w:val="0077768E"/>
    <w:rsid w:val="00787DEB"/>
    <w:rsid w:val="007A70A6"/>
    <w:rsid w:val="007D56D9"/>
    <w:rsid w:val="007E218B"/>
    <w:rsid w:val="00802030"/>
    <w:rsid w:val="00840B02"/>
    <w:rsid w:val="0087131A"/>
    <w:rsid w:val="008738F2"/>
    <w:rsid w:val="00886B29"/>
    <w:rsid w:val="008A2CD7"/>
    <w:rsid w:val="008D45C7"/>
    <w:rsid w:val="00912E96"/>
    <w:rsid w:val="00941FE4"/>
    <w:rsid w:val="00947947"/>
    <w:rsid w:val="00950CB2"/>
    <w:rsid w:val="00953F25"/>
    <w:rsid w:val="009837FA"/>
    <w:rsid w:val="009B24B2"/>
    <w:rsid w:val="009C0D86"/>
    <w:rsid w:val="009C1F0F"/>
    <w:rsid w:val="009D05FF"/>
    <w:rsid w:val="009E33DA"/>
    <w:rsid w:val="009F7E8B"/>
    <w:rsid w:val="00A07483"/>
    <w:rsid w:val="00A34D74"/>
    <w:rsid w:val="00A57256"/>
    <w:rsid w:val="00A60D16"/>
    <w:rsid w:val="00A84042"/>
    <w:rsid w:val="00A916F9"/>
    <w:rsid w:val="00AA0ADF"/>
    <w:rsid w:val="00AB4426"/>
    <w:rsid w:val="00AC2FB4"/>
    <w:rsid w:val="00AC70A2"/>
    <w:rsid w:val="00B547C1"/>
    <w:rsid w:val="00B65982"/>
    <w:rsid w:val="00B72AF3"/>
    <w:rsid w:val="00B82B73"/>
    <w:rsid w:val="00B8593E"/>
    <w:rsid w:val="00B85C3B"/>
    <w:rsid w:val="00BB4E58"/>
    <w:rsid w:val="00BB6443"/>
    <w:rsid w:val="00BC193F"/>
    <w:rsid w:val="00BD43E2"/>
    <w:rsid w:val="00BE4734"/>
    <w:rsid w:val="00BF0C3E"/>
    <w:rsid w:val="00C41FEE"/>
    <w:rsid w:val="00C62BF1"/>
    <w:rsid w:val="00C97E92"/>
    <w:rsid w:val="00CA1284"/>
    <w:rsid w:val="00CB08AB"/>
    <w:rsid w:val="00CB2DEB"/>
    <w:rsid w:val="00CB2E37"/>
    <w:rsid w:val="00CD534B"/>
    <w:rsid w:val="00D123CF"/>
    <w:rsid w:val="00D457A7"/>
    <w:rsid w:val="00D52DD2"/>
    <w:rsid w:val="00E075E5"/>
    <w:rsid w:val="00E27E78"/>
    <w:rsid w:val="00E428FF"/>
    <w:rsid w:val="00E46305"/>
    <w:rsid w:val="00E55BB4"/>
    <w:rsid w:val="00EE6869"/>
    <w:rsid w:val="00F15892"/>
    <w:rsid w:val="00F36492"/>
    <w:rsid w:val="00F37423"/>
    <w:rsid w:val="00F83035"/>
    <w:rsid w:val="00FF1139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FA863"/>
  <w15:chartTrackingRefBased/>
  <w15:docId w15:val="{184AB6CD-8C0F-43F4-AC81-57239194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CA"/>
    <w:rPr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  <w:u w:val="doub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  <w:iCs/>
      <w:sz w:val="24"/>
      <w:szCs w:val="26"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 w:val="24"/>
      <w:szCs w:val="28"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illeclaire-Accent31">
    <w:name w:val="Grille claire - Accent 31"/>
    <w:basedOn w:val="Normal"/>
    <w:qFormat/>
    <w:pPr>
      <w:spacing w:after="200" w:line="276" w:lineRule="auto"/>
      <w:ind w:left="720"/>
    </w:pPr>
    <w:rPr>
      <w:rFonts w:ascii="Calibri" w:eastAsia="Calibri" w:hAnsi="Calibri"/>
      <w:szCs w:val="22"/>
      <w:lang w:eastAsia="en-US"/>
    </w:rPr>
  </w:style>
  <w:style w:type="paragraph" w:customStyle="1" w:styleId="Titre1Lydie">
    <w:name w:val="Titre 1 Lydie"/>
    <w:basedOn w:val="Normal"/>
    <w:next w:val="Normal"/>
    <w:pPr>
      <w:numPr>
        <w:numId w:val="2"/>
      </w:numPr>
      <w:spacing w:before="60" w:after="60"/>
    </w:pPr>
    <w:rPr>
      <w:rFonts w:ascii="Arial" w:hAnsi="Arial"/>
      <w:b/>
      <w:sz w:val="26"/>
      <w:szCs w:val="20"/>
      <w:u w:val="single" w:color="FF0000"/>
    </w:rPr>
  </w:style>
  <w:style w:type="paragraph" w:customStyle="1" w:styleId="Titre2Lydie">
    <w:name w:val="Titre 2 Lydie"/>
    <w:basedOn w:val="Normal"/>
    <w:next w:val="Normal"/>
    <w:autoRedefine/>
    <w:pPr>
      <w:numPr>
        <w:ilvl w:val="1"/>
        <w:numId w:val="2"/>
      </w:numPr>
      <w:spacing w:before="60" w:after="60"/>
    </w:pPr>
    <w:rPr>
      <w:rFonts w:ascii="Arial" w:hAnsi="Arial"/>
      <w:b/>
      <w:szCs w:val="22"/>
      <w:u w:val="single" w:color="339966"/>
    </w:rPr>
  </w:style>
  <w:style w:type="paragraph" w:customStyle="1" w:styleId="Titre3Lydie">
    <w:name w:val="Titre 3 Lydie"/>
    <w:basedOn w:val="Normal"/>
    <w:next w:val="Normal"/>
    <w:autoRedefine/>
    <w:pPr>
      <w:numPr>
        <w:ilvl w:val="2"/>
        <w:numId w:val="2"/>
      </w:numPr>
      <w:spacing w:before="60" w:after="60"/>
    </w:pPr>
    <w:rPr>
      <w:b/>
      <w:sz w:val="24"/>
      <w:u w:val="single" w:color="0000FF"/>
    </w:rPr>
  </w:style>
  <w:style w:type="character" w:styleId="Lienhypertexte">
    <w:name w:val="Hyperlink"/>
    <w:semiHidden/>
    <w:unhideWhenUsed/>
    <w:rPr>
      <w:color w:val="0000FF"/>
      <w:u w:val="single"/>
    </w:rPr>
  </w:style>
  <w:style w:type="paragraph" w:styleId="Corpsdetexte">
    <w:name w:val="Body Text"/>
    <w:basedOn w:val="Normal"/>
    <w:semiHidden/>
  </w:style>
  <w:style w:type="paragraph" w:customStyle="1" w:styleId="TS-puce">
    <w:name w:val="TS-puce"/>
    <w:basedOn w:val="Normal"/>
    <w:pPr>
      <w:numPr>
        <w:numId w:val="3"/>
      </w:numPr>
      <w:spacing w:after="60"/>
      <w:jc w:val="both"/>
    </w:pPr>
    <w:rPr>
      <w:rFonts w:ascii="Arial" w:hAnsi="Arial" w:cs="Arial"/>
      <w:sz w:val="20"/>
    </w:rPr>
  </w:style>
  <w:style w:type="paragraph" w:customStyle="1" w:styleId="point1">
    <w:name w:val="point1"/>
    <w:basedOn w:val="Normal"/>
    <w:pPr>
      <w:numPr>
        <w:numId w:val="4"/>
      </w:numPr>
      <w:tabs>
        <w:tab w:val="clear" w:pos="0"/>
      </w:tabs>
      <w:ind w:left="567" w:hanging="283"/>
    </w:pPr>
    <w:rPr>
      <w:noProof/>
      <w:snapToGrid w:val="0"/>
      <w:sz w:val="24"/>
      <w:szCs w:val="20"/>
    </w:rPr>
  </w:style>
  <w:style w:type="character" w:styleId="Accentuation">
    <w:name w:val="Emphasis"/>
    <w:qFormat/>
    <w:rPr>
      <w:b/>
      <w:bCs/>
      <w:i w:val="0"/>
      <w:iCs w:val="0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customStyle="1" w:styleId="Contenudetableau">
    <w:name w:val="Contenu de tableau"/>
    <w:basedOn w:val="Normal"/>
    <w:pPr>
      <w:suppressLineNumbers/>
      <w:suppressAutoHyphens/>
    </w:pPr>
    <w:rPr>
      <w:sz w:val="24"/>
      <w:lang w:eastAsia="ar-SA"/>
    </w:rPr>
  </w:style>
  <w:style w:type="paragraph" w:styleId="Paragraphedeliste">
    <w:name w:val="List Paragraph"/>
    <w:basedOn w:val="Normal"/>
    <w:uiPriority w:val="72"/>
    <w:qFormat/>
    <w:rsid w:val="007176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1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160B4"/>
    <w:rPr>
      <w:color w:val="808080"/>
    </w:rPr>
  </w:style>
  <w:style w:type="paragraph" w:customStyle="1" w:styleId="ECEcorps">
    <w:name w:val="ECEcorps"/>
    <w:qFormat/>
    <w:rsid w:val="00562953"/>
    <w:pPr>
      <w:spacing w:line="264" w:lineRule="auto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seignement\2005%20-%202nde10\Mode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</Template>
  <TotalTime>11</TotalTime>
  <Pages>5</Pages>
  <Words>761</Words>
  <Characters>3680</Characters>
  <Application>Microsoft Office Word</Application>
  <DocSecurity>0</DocSecurity>
  <Lines>30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>Fiche 2 : Caractérisation physique d’une espèce chimique (lire l’étiquette…)</vt:lpstr>
      <vt:lpstr>Fiche 2 : Caractérisation physique d’une espèce chimique (lire l’étiquette…)</vt:lpstr>
      <vt:lpstr>TP 20 : dissolution et dilution</vt:lpstr>
      <vt:lpstr>    Objectifs</vt:lpstr>
      <vt:lpstr>    But expérimental</vt:lpstr>
      <vt:lpstr>    Préparation d’une solution mère</vt:lpstr>
      <vt:lpstr>    Préparation de solutions diluées</vt:lpstr>
      <vt:lpstr>        Première dilution</vt:lpstr>
      <vt:lpstr>        Deuxième dilution</vt:lpstr>
      <vt:lpstr>    Echelle de teinte</vt:lpstr>
    </vt:vector>
  </TitlesOfParts>
  <Company>XPSP2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2 : Caractérisation physique d’une espèce chimique (lire l’étiquette…)</dc:title>
  <dc:subject/>
  <dc:creator>Admin</dc:creator>
  <cp:keywords/>
  <cp:lastModifiedBy>Xavier Lallemand</cp:lastModifiedBy>
  <cp:revision>73</cp:revision>
  <cp:lastPrinted>2012-01-19T08:43:00Z</cp:lastPrinted>
  <dcterms:created xsi:type="dcterms:W3CDTF">2021-06-15T13:24:00Z</dcterms:created>
  <dcterms:modified xsi:type="dcterms:W3CDTF">2025-02-04T08:27:00Z</dcterms:modified>
</cp:coreProperties>
</file>